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8C1965" w14:textId="211DAE52" w:rsidR="00352E95" w:rsidRDefault="006747B8" w:rsidP="00167492">
      <w:pPr>
        <w:jc w:val="both"/>
        <w:rPr>
          <w:rFonts w:ascii="Arial" w:hAnsi="Arial" w:cs="Arial"/>
          <w:b/>
          <w:bCs/>
        </w:rPr>
      </w:pPr>
      <w:bookmarkStart w:id="0" w:name="_Hlk184290074"/>
      <w:r>
        <w:rPr>
          <w:noProof/>
        </w:rPr>
        <w:drawing>
          <wp:anchor distT="0" distB="0" distL="114300" distR="114300" simplePos="0" relativeHeight="251657728" behindDoc="1" locked="0" layoutInCell="1" allowOverlap="1" wp14:anchorId="6E795261" wp14:editId="6E1A544E">
            <wp:simplePos x="0" y="0"/>
            <wp:positionH relativeFrom="column">
              <wp:posOffset>79375</wp:posOffset>
            </wp:positionH>
            <wp:positionV relativeFrom="paragraph">
              <wp:posOffset>-466090</wp:posOffset>
            </wp:positionV>
            <wp:extent cx="6753225" cy="1238885"/>
            <wp:effectExtent l="0" t="0" r="0" b="0"/>
            <wp:wrapNone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3225" cy="1238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6B709D1" w14:textId="77777777" w:rsidR="00167492" w:rsidRPr="00167492" w:rsidRDefault="00167492" w:rsidP="00167492">
      <w:pPr>
        <w:jc w:val="both"/>
        <w:rPr>
          <w:rFonts w:ascii="Arial" w:hAnsi="Arial" w:cs="Arial"/>
          <w:b/>
          <w:bCs/>
        </w:rPr>
      </w:pPr>
    </w:p>
    <w:bookmarkEnd w:id="0"/>
    <w:p w14:paraId="07004D67" w14:textId="77777777" w:rsidR="00DC4390" w:rsidRDefault="00E06DE3" w:rsidP="00E06DE3">
      <w:pPr>
        <w:tabs>
          <w:tab w:val="left" w:pos="6385"/>
        </w:tabs>
        <w:spacing w:before="100" w:beforeAutospacing="1" w:after="100" w:afterAutospacing="1"/>
        <w:contextualSpacing/>
        <w:rPr>
          <w:rFonts w:ascii="Arial" w:hAnsi="Arial" w:cs="Arial"/>
          <w:b/>
          <w:color w:val="000000"/>
          <w:sz w:val="28"/>
          <w:szCs w:val="28"/>
        </w:rPr>
      </w:pPr>
      <w:r>
        <w:rPr>
          <w:rFonts w:ascii="Arial" w:hAnsi="Arial" w:cs="Arial"/>
          <w:b/>
          <w:color w:val="000000"/>
          <w:sz w:val="28"/>
          <w:szCs w:val="28"/>
        </w:rPr>
        <w:tab/>
      </w:r>
    </w:p>
    <w:p w14:paraId="31A61DEB" w14:textId="77777777" w:rsidR="00E06DE3" w:rsidRDefault="00E06DE3" w:rsidP="00E06DE3">
      <w:pPr>
        <w:spacing w:before="100" w:beforeAutospacing="1" w:after="100" w:afterAutospacing="1"/>
        <w:contextualSpacing/>
        <w:jc w:val="center"/>
        <w:rPr>
          <w:rFonts w:ascii="Arial" w:hAnsi="Arial" w:cs="Arial"/>
          <w:b/>
          <w:color w:val="000000"/>
          <w:sz w:val="28"/>
          <w:szCs w:val="28"/>
        </w:rPr>
      </w:pPr>
    </w:p>
    <w:p w14:paraId="4CD68E5F" w14:textId="77777777" w:rsidR="00B444FC" w:rsidRPr="00E06DE3" w:rsidRDefault="00B444FC" w:rsidP="00E06DE3">
      <w:pPr>
        <w:spacing w:before="100" w:beforeAutospacing="1" w:after="100" w:afterAutospacing="1"/>
        <w:contextualSpacing/>
        <w:jc w:val="center"/>
        <w:rPr>
          <w:rFonts w:ascii="Arial" w:hAnsi="Arial" w:cs="Arial"/>
          <w:b/>
          <w:color w:val="000000"/>
          <w:sz w:val="28"/>
          <w:szCs w:val="28"/>
          <w:u w:val="single"/>
        </w:rPr>
      </w:pPr>
      <w:r w:rsidRPr="00E06DE3">
        <w:rPr>
          <w:rFonts w:ascii="Arial" w:hAnsi="Arial" w:cs="Arial"/>
          <w:b/>
          <w:color w:val="000000"/>
          <w:sz w:val="28"/>
          <w:szCs w:val="28"/>
          <w:u w:val="single"/>
        </w:rPr>
        <w:t>R</w:t>
      </w:r>
      <w:r w:rsidR="00FD7167" w:rsidRPr="00E06DE3">
        <w:rPr>
          <w:rFonts w:ascii="Arial" w:hAnsi="Arial" w:cs="Arial"/>
          <w:b/>
          <w:color w:val="000000"/>
          <w:sz w:val="28"/>
          <w:szCs w:val="28"/>
          <w:u w:val="single"/>
        </w:rPr>
        <w:t>EQUISITION AND ISSUANCE SLIP</w:t>
      </w:r>
    </w:p>
    <w:p w14:paraId="5E20AFB9" w14:textId="77777777" w:rsidR="00FD7167" w:rsidRDefault="00FD7167" w:rsidP="00B444FC">
      <w:pPr>
        <w:spacing w:before="100" w:beforeAutospacing="1" w:after="100" w:afterAutospacing="1"/>
        <w:contextualSpacing/>
        <w:jc w:val="center"/>
        <w:rPr>
          <w:rFonts w:ascii="Arial" w:hAnsi="Arial" w:cs="Arial"/>
          <w:b/>
          <w:color w:val="000000"/>
        </w:rPr>
      </w:pPr>
    </w:p>
    <w:p w14:paraId="2702248D" w14:textId="0938A703" w:rsidR="00FD7167" w:rsidRPr="0049422B" w:rsidRDefault="00FD7167" w:rsidP="00E06DE3">
      <w:pPr>
        <w:spacing w:before="100" w:beforeAutospacing="1" w:after="100" w:afterAutospacing="1"/>
        <w:contextualSpacing/>
        <w:rPr>
          <w:b/>
          <w:bCs/>
        </w:rPr>
      </w:pPr>
      <w:r>
        <w:rPr>
          <w:rFonts w:ascii="Arial" w:hAnsi="Arial" w:cs="Arial"/>
          <w:b/>
          <w:color w:val="000000"/>
        </w:rPr>
        <w:t>Entity Name</w:t>
      </w:r>
      <w:r w:rsidR="00E3158E">
        <w:rPr>
          <w:rFonts w:ascii="Arial" w:hAnsi="Arial" w:cs="Arial"/>
          <w:b/>
          <w:color w:val="000000"/>
        </w:rPr>
        <w:t xml:space="preserve">: </w:t>
      </w:r>
      <w:r w:rsidR="00E3158E" w:rsidRPr="0049422B">
        <w:rPr>
          <w:rFonts w:ascii="Arial" w:hAnsi="Arial" w:cs="Arial"/>
          <w:b/>
          <w:bCs/>
        </w:rPr>
        <w:t>${</w:t>
      </w:r>
      <w:proofErr w:type="spellStart"/>
      <w:r w:rsidR="00E3158E" w:rsidRPr="0049422B">
        <w:rPr>
          <w:rFonts w:ascii="Arial" w:hAnsi="Arial" w:cs="Arial"/>
          <w:b/>
          <w:bCs/>
        </w:rPr>
        <w:t>entity_name</w:t>
      </w:r>
      <w:proofErr w:type="spellEnd"/>
      <w:r w:rsidR="00E3158E" w:rsidRPr="0049422B">
        <w:rPr>
          <w:rFonts w:ascii="Arial" w:hAnsi="Arial" w:cs="Arial"/>
          <w:b/>
          <w:bCs/>
        </w:rPr>
        <w:t>}</w:t>
      </w:r>
      <w:r w:rsidR="00D87DE2">
        <w:rPr>
          <w:rFonts w:ascii="Arial" w:hAnsi="Arial" w:cs="Arial"/>
          <w:b/>
          <w:color w:val="000000"/>
        </w:rPr>
        <w:tab/>
      </w:r>
      <w:r>
        <w:rPr>
          <w:rFonts w:ascii="Arial" w:hAnsi="Arial" w:cs="Arial"/>
          <w:b/>
          <w:color w:val="000000"/>
        </w:rPr>
        <w:tab/>
      </w:r>
      <w:r w:rsidR="00E06DE3">
        <w:rPr>
          <w:rFonts w:ascii="Arial" w:hAnsi="Arial" w:cs="Arial"/>
          <w:b/>
          <w:color w:val="000000"/>
        </w:rPr>
        <w:tab/>
      </w:r>
      <w:r w:rsidR="00E06DE3">
        <w:rPr>
          <w:rFonts w:ascii="Arial" w:hAnsi="Arial" w:cs="Arial"/>
          <w:b/>
          <w:color w:val="000000"/>
        </w:rPr>
        <w:tab/>
      </w:r>
      <w:r>
        <w:rPr>
          <w:rFonts w:ascii="Arial" w:hAnsi="Arial" w:cs="Arial"/>
          <w:b/>
          <w:color w:val="000000"/>
        </w:rPr>
        <w:t>Fund Cluster</w:t>
      </w:r>
      <w:r w:rsidR="00C26019">
        <w:rPr>
          <w:rFonts w:ascii="Arial" w:hAnsi="Arial" w:cs="Arial"/>
          <w:b/>
          <w:color w:val="000000"/>
        </w:rPr>
        <w:t xml:space="preserve">: </w:t>
      </w:r>
      <w:r w:rsidR="0049422B">
        <w:rPr>
          <w:rFonts w:ascii="Arial" w:hAnsi="Arial" w:cs="Arial"/>
          <w:b/>
          <w:color w:val="000000"/>
        </w:rPr>
        <w:t xml:space="preserve"> </w:t>
      </w:r>
      <w:r w:rsidR="00C26019" w:rsidRPr="0049422B">
        <w:rPr>
          <w:rFonts w:ascii="Arial" w:hAnsi="Arial" w:cs="Arial"/>
          <w:b/>
          <w:bCs/>
        </w:rPr>
        <w:t>${</w:t>
      </w:r>
      <w:proofErr w:type="spellStart"/>
      <w:r w:rsidR="00C26019" w:rsidRPr="0049422B">
        <w:rPr>
          <w:rFonts w:ascii="Arial" w:hAnsi="Arial" w:cs="Arial"/>
          <w:b/>
          <w:bCs/>
        </w:rPr>
        <w:t>fund_cluster</w:t>
      </w:r>
      <w:proofErr w:type="spellEnd"/>
      <w:r w:rsidR="00C26019" w:rsidRPr="0049422B">
        <w:rPr>
          <w:rFonts w:ascii="Arial" w:hAnsi="Arial" w:cs="Arial"/>
          <w:b/>
          <w:bCs/>
        </w:rPr>
        <w:t>}</w:t>
      </w:r>
    </w:p>
    <w:tbl>
      <w:tblPr>
        <w:tblW w:w="11098" w:type="dxa"/>
        <w:tblInd w:w="-2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89"/>
        <w:gridCol w:w="946"/>
        <w:gridCol w:w="1883"/>
        <w:gridCol w:w="1459"/>
        <w:gridCol w:w="9"/>
        <w:gridCol w:w="932"/>
        <w:gridCol w:w="916"/>
        <w:gridCol w:w="1523"/>
        <w:gridCol w:w="1841"/>
      </w:tblGrid>
      <w:tr w:rsidR="004D1C95" w14:paraId="39535F1E" w14:textId="77777777" w:rsidTr="00482584">
        <w:trPr>
          <w:trHeight w:val="231"/>
        </w:trPr>
        <w:tc>
          <w:tcPr>
            <w:tcW w:w="1589" w:type="dxa"/>
            <w:shd w:val="clear" w:color="auto" w:fill="auto"/>
          </w:tcPr>
          <w:p w14:paraId="1840EE9F" w14:textId="77777777" w:rsidR="002E2DB3" w:rsidRDefault="002E2DB3">
            <w:pPr>
              <w:spacing w:before="100" w:beforeAutospacing="1" w:after="100" w:afterAutospacing="1"/>
              <w:contextualSpacing/>
              <w:rPr>
                <w:rFonts w:ascii="Arial" w:hAnsi="Arial" w:cs="Arial"/>
                <w:bCs/>
                <w:color w:val="000000"/>
              </w:rPr>
            </w:pPr>
            <w:r>
              <w:rPr>
                <w:rFonts w:ascii="Arial" w:hAnsi="Arial" w:cs="Arial"/>
                <w:bCs/>
                <w:color w:val="000000"/>
              </w:rPr>
              <w:t>Division:</w:t>
            </w:r>
          </w:p>
        </w:tc>
        <w:tc>
          <w:tcPr>
            <w:tcW w:w="4297" w:type="dxa"/>
            <w:gridSpan w:val="4"/>
            <w:shd w:val="clear" w:color="auto" w:fill="auto"/>
          </w:tcPr>
          <w:p w14:paraId="0E0F027C" w14:textId="2D076B4D" w:rsidR="002E2DB3" w:rsidRPr="006B3A54" w:rsidRDefault="00C26019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</w:rPr>
            </w:pPr>
            <w:r w:rsidRPr="006B3A54">
              <w:rPr>
                <w:rFonts w:ascii="Arial" w:hAnsi="Arial" w:cs="Arial"/>
              </w:rPr>
              <w:t>${division}</w:t>
            </w:r>
          </w:p>
        </w:tc>
        <w:tc>
          <w:tcPr>
            <w:tcW w:w="5212" w:type="dxa"/>
            <w:gridSpan w:val="4"/>
            <w:shd w:val="clear" w:color="auto" w:fill="auto"/>
          </w:tcPr>
          <w:p w14:paraId="70DF15C7" w14:textId="3BDACB39" w:rsidR="002E2DB3" w:rsidRDefault="002E2DB3" w:rsidP="002E2DB3">
            <w:pPr>
              <w:spacing w:before="100" w:beforeAutospacing="1" w:after="100" w:afterAutospacing="1"/>
              <w:contextualSpacing/>
              <w:rPr>
                <w:rFonts w:ascii="Arial" w:hAnsi="Arial" w:cs="Arial"/>
                <w:bCs/>
                <w:color w:val="000000"/>
              </w:rPr>
            </w:pPr>
            <w:r>
              <w:rPr>
                <w:rFonts w:ascii="Arial" w:hAnsi="Arial" w:cs="Arial"/>
                <w:bCs/>
                <w:color w:val="000000"/>
              </w:rPr>
              <w:t xml:space="preserve">Responsibility </w:t>
            </w:r>
            <w:proofErr w:type="spellStart"/>
            <w:r>
              <w:rPr>
                <w:rFonts w:ascii="Arial" w:hAnsi="Arial" w:cs="Arial"/>
                <w:bCs/>
                <w:color w:val="000000"/>
              </w:rPr>
              <w:t>Center</w:t>
            </w:r>
            <w:proofErr w:type="spellEnd"/>
            <w:r>
              <w:rPr>
                <w:rFonts w:ascii="Arial" w:hAnsi="Arial" w:cs="Arial"/>
                <w:bCs/>
                <w:color w:val="000000"/>
              </w:rPr>
              <w:t xml:space="preserve"> Code: </w:t>
            </w:r>
            <w:r w:rsidR="0049422B">
              <w:rPr>
                <w:rFonts w:ascii="Arial" w:hAnsi="Arial" w:cs="Arial"/>
                <w:bCs/>
                <w:color w:val="000000"/>
              </w:rPr>
              <w:t xml:space="preserve">   </w:t>
            </w:r>
            <w:r w:rsidR="00C26019" w:rsidRPr="006B3A54">
              <w:rPr>
                <w:rFonts w:ascii="Arial" w:hAnsi="Arial" w:cs="Arial"/>
              </w:rPr>
              <w:t>${</w:t>
            </w:r>
            <w:proofErr w:type="spellStart"/>
            <w:r w:rsidR="00C26019" w:rsidRPr="006B3A54">
              <w:rPr>
                <w:rFonts w:ascii="Arial" w:hAnsi="Arial" w:cs="Arial"/>
              </w:rPr>
              <w:t>res_code</w:t>
            </w:r>
            <w:proofErr w:type="spellEnd"/>
            <w:r w:rsidR="00C26019" w:rsidRPr="006B3A54">
              <w:rPr>
                <w:rFonts w:ascii="Arial" w:hAnsi="Arial" w:cs="Arial"/>
              </w:rPr>
              <w:t>}</w:t>
            </w:r>
          </w:p>
        </w:tc>
      </w:tr>
      <w:tr w:rsidR="004D1C95" w14:paraId="10B52E4C" w14:textId="77777777" w:rsidTr="00482584">
        <w:trPr>
          <w:trHeight w:val="231"/>
        </w:trPr>
        <w:tc>
          <w:tcPr>
            <w:tcW w:w="1589" w:type="dxa"/>
            <w:shd w:val="clear" w:color="auto" w:fill="auto"/>
          </w:tcPr>
          <w:p w14:paraId="4E74C40F" w14:textId="77777777" w:rsidR="002E2DB3" w:rsidRDefault="002E2DB3">
            <w:pPr>
              <w:spacing w:before="100" w:beforeAutospacing="1" w:after="100" w:afterAutospacing="1"/>
              <w:contextualSpacing/>
              <w:rPr>
                <w:rFonts w:ascii="Arial" w:hAnsi="Arial" w:cs="Arial"/>
                <w:bCs/>
                <w:color w:val="000000"/>
              </w:rPr>
            </w:pPr>
            <w:r>
              <w:rPr>
                <w:rFonts w:ascii="Arial" w:hAnsi="Arial" w:cs="Arial"/>
                <w:bCs/>
                <w:color w:val="000000"/>
              </w:rPr>
              <w:t xml:space="preserve">Office: </w:t>
            </w:r>
          </w:p>
        </w:tc>
        <w:tc>
          <w:tcPr>
            <w:tcW w:w="4297" w:type="dxa"/>
            <w:gridSpan w:val="4"/>
            <w:shd w:val="clear" w:color="auto" w:fill="auto"/>
          </w:tcPr>
          <w:p w14:paraId="70925C32" w14:textId="0DC9E049" w:rsidR="002E2DB3" w:rsidRPr="006B3A54" w:rsidRDefault="00C26019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</w:rPr>
            </w:pPr>
            <w:r w:rsidRPr="006B3A54">
              <w:rPr>
                <w:rFonts w:ascii="Arial" w:hAnsi="Arial" w:cs="Arial"/>
              </w:rPr>
              <w:t>${office}</w:t>
            </w:r>
            <w:r w:rsidR="00D87DE2" w:rsidRPr="006B3A54">
              <w:rPr>
                <w:rFonts w:ascii="Arial" w:hAnsi="Arial" w:cs="Arial"/>
              </w:rPr>
              <w:t xml:space="preserve"> </w:t>
            </w:r>
          </w:p>
        </w:tc>
        <w:tc>
          <w:tcPr>
            <w:tcW w:w="5212" w:type="dxa"/>
            <w:gridSpan w:val="4"/>
            <w:shd w:val="clear" w:color="auto" w:fill="auto"/>
          </w:tcPr>
          <w:p w14:paraId="39E7E7D2" w14:textId="7BB4CC92" w:rsidR="002E2DB3" w:rsidRDefault="002E2DB3" w:rsidP="002E2DB3">
            <w:pPr>
              <w:spacing w:before="100" w:beforeAutospacing="1" w:after="100" w:afterAutospacing="1"/>
              <w:contextualSpacing/>
              <w:rPr>
                <w:rFonts w:ascii="Arial" w:hAnsi="Arial" w:cs="Arial"/>
                <w:bCs/>
                <w:color w:val="000000"/>
              </w:rPr>
            </w:pPr>
            <w:r>
              <w:rPr>
                <w:rFonts w:ascii="Arial" w:hAnsi="Arial" w:cs="Arial"/>
                <w:bCs/>
                <w:color w:val="000000"/>
              </w:rPr>
              <w:t>RIS No.:</w:t>
            </w:r>
            <w:r w:rsidR="004D1C95" w:rsidRPr="006B3A54">
              <w:rPr>
                <w:rFonts w:ascii="Arial" w:hAnsi="Arial" w:cs="Arial"/>
                <w:bCs/>
                <w:color w:val="000000"/>
              </w:rPr>
              <w:t xml:space="preserve"> </w:t>
            </w:r>
            <w:r w:rsidR="0049422B">
              <w:rPr>
                <w:rFonts w:ascii="Arial" w:hAnsi="Arial" w:cs="Arial"/>
                <w:bCs/>
                <w:color w:val="000000"/>
              </w:rPr>
              <w:t xml:space="preserve">     </w:t>
            </w:r>
            <w:r w:rsidR="00C26019" w:rsidRPr="006B3A54">
              <w:rPr>
                <w:rFonts w:ascii="Arial" w:hAnsi="Arial" w:cs="Arial"/>
              </w:rPr>
              <w:t>${</w:t>
            </w:r>
            <w:proofErr w:type="spellStart"/>
            <w:r w:rsidR="00C26019" w:rsidRPr="006B3A54">
              <w:rPr>
                <w:rFonts w:ascii="Arial" w:hAnsi="Arial" w:cs="Arial"/>
              </w:rPr>
              <w:t>ris_no</w:t>
            </w:r>
            <w:proofErr w:type="spellEnd"/>
            <w:r w:rsidR="00C26019" w:rsidRPr="006B3A54">
              <w:rPr>
                <w:rFonts w:ascii="Arial" w:hAnsi="Arial" w:cs="Arial"/>
              </w:rPr>
              <w:t>}</w:t>
            </w:r>
            <w:r w:rsidR="00CF7BBD">
              <w:rPr>
                <w:rFonts w:ascii="Arial" w:hAnsi="Arial" w:cs="Arial"/>
              </w:rPr>
              <w:t xml:space="preserve"> </w:t>
            </w:r>
          </w:p>
        </w:tc>
      </w:tr>
      <w:tr w:rsidR="004D1C95" w14:paraId="5C1CEA94" w14:textId="77777777" w:rsidTr="00482584">
        <w:trPr>
          <w:trHeight w:val="231"/>
        </w:trPr>
        <w:tc>
          <w:tcPr>
            <w:tcW w:w="5877" w:type="dxa"/>
            <w:gridSpan w:val="4"/>
            <w:shd w:val="clear" w:color="auto" w:fill="auto"/>
          </w:tcPr>
          <w:p w14:paraId="11BDC645" w14:textId="77777777" w:rsidR="00780717" w:rsidRDefault="00780717" w:rsidP="00780717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/>
                <w:i/>
                <w:iCs/>
                <w:color w:val="000000"/>
              </w:rPr>
            </w:pPr>
            <w:r>
              <w:rPr>
                <w:rFonts w:ascii="Arial" w:hAnsi="Arial" w:cs="Arial"/>
                <w:b/>
                <w:i/>
                <w:iCs/>
                <w:color w:val="000000"/>
              </w:rPr>
              <w:t>Requisition</w:t>
            </w:r>
          </w:p>
        </w:tc>
        <w:tc>
          <w:tcPr>
            <w:tcW w:w="1857" w:type="dxa"/>
            <w:gridSpan w:val="3"/>
            <w:shd w:val="clear" w:color="auto" w:fill="auto"/>
          </w:tcPr>
          <w:p w14:paraId="386C026F" w14:textId="77777777" w:rsidR="00780717" w:rsidRDefault="00780717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/>
                <w:i/>
                <w:iCs/>
                <w:color w:val="000000"/>
              </w:rPr>
            </w:pPr>
            <w:r>
              <w:rPr>
                <w:rFonts w:ascii="Arial" w:hAnsi="Arial" w:cs="Arial"/>
                <w:b/>
                <w:i/>
                <w:iCs/>
                <w:color w:val="000000"/>
              </w:rPr>
              <w:t>Availability</w:t>
            </w:r>
          </w:p>
        </w:tc>
        <w:tc>
          <w:tcPr>
            <w:tcW w:w="3364" w:type="dxa"/>
            <w:gridSpan w:val="2"/>
            <w:shd w:val="clear" w:color="auto" w:fill="auto"/>
          </w:tcPr>
          <w:p w14:paraId="22A62D19" w14:textId="77777777" w:rsidR="00780717" w:rsidRDefault="00780717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/>
                <w:i/>
                <w:iCs/>
                <w:color w:val="000000"/>
              </w:rPr>
            </w:pPr>
            <w:r>
              <w:rPr>
                <w:rFonts w:ascii="Arial" w:hAnsi="Arial" w:cs="Arial"/>
                <w:b/>
                <w:i/>
                <w:iCs/>
                <w:color w:val="000000"/>
              </w:rPr>
              <w:t>Issue</w:t>
            </w:r>
          </w:p>
        </w:tc>
      </w:tr>
      <w:tr w:rsidR="00C26019" w14:paraId="1751AB81" w14:textId="77777777" w:rsidTr="00482584">
        <w:trPr>
          <w:trHeight w:val="231"/>
        </w:trPr>
        <w:tc>
          <w:tcPr>
            <w:tcW w:w="1589" w:type="dxa"/>
            <w:shd w:val="clear" w:color="auto" w:fill="auto"/>
          </w:tcPr>
          <w:p w14:paraId="5C600914" w14:textId="77777777" w:rsidR="00FD7167" w:rsidRDefault="00FD7167">
            <w:pPr>
              <w:spacing w:before="100" w:beforeAutospacing="1" w:after="100" w:afterAutospacing="1"/>
              <w:contextualSpacing/>
              <w:rPr>
                <w:rFonts w:ascii="Arial" w:hAnsi="Arial" w:cs="Arial"/>
                <w:bCs/>
                <w:color w:val="000000"/>
              </w:rPr>
            </w:pPr>
            <w:r>
              <w:rPr>
                <w:rFonts w:ascii="Arial" w:hAnsi="Arial" w:cs="Arial"/>
                <w:bCs/>
                <w:color w:val="000000"/>
              </w:rPr>
              <w:t>Stock No.</w:t>
            </w:r>
          </w:p>
        </w:tc>
        <w:tc>
          <w:tcPr>
            <w:tcW w:w="946" w:type="dxa"/>
            <w:shd w:val="clear" w:color="auto" w:fill="auto"/>
          </w:tcPr>
          <w:p w14:paraId="6B4931E2" w14:textId="77777777" w:rsidR="00FD7167" w:rsidRDefault="00FD7167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  <w:r>
              <w:rPr>
                <w:rFonts w:ascii="Arial" w:hAnsi="Arial" w:cs="Arial"/>
                <w:bCs/>
                <w:color w:val="000000"/>
              </w:rPr>
              <w:t>Unit</w:t>
            </w:r>
          </w:p>
        </w:tc>
        <w:tc>
          <w:tcPr>
            <w:tcW w:w="1883" w:type="dxa"/>
            <w:shd w:val="clear" w:color="auto" w:fill="auto"/>
          </w:tcPr>
          <w:p w14:paraId="720BA156" w14:textId="77777777" w:rsidR="00FD7167" w:rsidRDefault="00FD7167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  <w:r>
              <w:rPr>
                <w:rFonts w:ascii="Arial" w:hAnsi="Arial" w:cs="Arial"/>
                <w:bCs/>
                <w:color w:val="000000"/>
              </w:rPr>
              <w:t>Item</w:t>
            </w:r>
          </w:p>
        </w:tc>
        <w:tc>
          <w:tcPr>
            <w:tcW w:w="1468" w:type="dxa"/>
            <w:gridSpan w:val="2"/>
            <w:shd w:val="clear" w:color="auto" w:fill="auto"/>
          </w:tcPr>
          <w:p w14:paraId="4339525C" w14:textId="77777777" w:rsidR="00FD7167" w:rsidRDefault="00FD7167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  <w:r>
              <w:rPr>
                <w:rFonts w:ascii="Arial" w:hAnsi="Arial" w:cs="Arial"/>
                <w:bCs/>
                <w:color w:val="000000"/>
              </w:rPr>
              <w:t>Quantity</w:t>
            </w:r>
          </w:p>
        </w:tc>
        <w:tc>
          <w:tcPr>
            <w:tcW w:w="932" w:type="dxa"/>
            <w:shd w:val="clear" w:color="auto" w:fill="auto"/>
          </w:tcPr>
          <w:p w14:paraId="09195F7A" w14:textId="77777777" w:rsidR="00FD7167" w:rsidRDefault="00FD7167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  <w:r>
              <w:rPr>
                <w:rFonts w:ascii="Arial" w:hAnsi="Arial" w:cs="Arial"/>
                <w:bCs/>
                <w:color w:val="000000"/>
              </w:rPr>
              <w:t>Yes</w:t>
            </w:r>
          </w:p>
        </w:tc>
        <w:tc>
          <w:tcPr>
            <w:tcW w:w="916" w:type="dxa"/>
            <w:shd w:val="clear" w:color="auto" w:fill="auto"/>
          </w:tcPr>
          <w:p w14:paraId="2D708CCF" w14:textId="77777777" w:rsidR="00FD7167" w:rsidRDefault="00FD7167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  <w:r>
              <w:rPr>
                <w:rFonts w:ascii="Arial" w:hAnsi="Arial" w:cs="Arial"/>
                <w:bCs/>
                <w:color w:val="000000"/>
              </w:rPr>
              <w:t>No</w:t>
            </w:r>
          </w:p>
        </w:tc>
        <w:tc>
          <w:tcPr>
            <w:tcW w:w="1523" w:type="dxa"/>
            <w:shd w:val="clear" w:color="auto" w:fill="auto"/>
          </w:tcPr>
          <w:p w14:paraId="51D6B199" w14:textId="77777777" w:rsidR="00FD7167" w:rsidRDefault="00FD7167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  <w:r>
              <w:rPr>
                <w:rFonts w:ascii="Arial" w:hAnsi="Arial" w:cs="Arial"/>
                <w:bCs/>
                <w:color w:val="000000"/>
              </w:rPr>
              <w:t>Quantity</w:t>
            </w:r>
          </w:p>
        </w:tc>
        <w:tc>
          <w:tcPr>
            <w:tcW w:w="1841" w:type="dxa"/>
            <w:shd w:val="clear" w:color="auto" w:fill="auto"/>
          </w:tcPr>
          <w:p w14:paraId="3468109A" w14:textId="77777777" w:rsidR="00FD7167" w:rsidRDefault="00FD7167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  <w:r>
              <w:rPr>
                <w:rFonts w:ascii="Arial" w:hAnsi="Arial" w:cs="Arial"/>
                <w:bCs/>
                <w:color w:val="000000"/>
              </w:rPr>
              <w:t>Remarks</w:t>
            </w:r>
          </w:p>
        </w:tc>
      </w:tr>
      <w:tr w:rsidR="00C26019" w14:paraId="2D534009" w14:textId="77777777" w:rsidTr="00482584">
        <w:trPr>
          <w:trHeight w:val="215"/>
        </w:trPr>
        <w:tc>
          <w:tcPr>
            <w:tcW w:w="1589" w:type="dxa"/>
            <w:shd w:val="clear" w:color="auto" w:fill="auto"/>
          </w:tcPr>
          <w:p w14:paraId="332D393F" w14:textId="4CD6DE92" w:rsidR="00FD7167" w:rsidRPr="006B3A54" w:rsidRDefault="00C26019">
            <w:pPr>
              <w:spacing w:before="100" w:beforeAutospacing="1" w:after="100" w:afterAutospacing="1"/>
              <w:contextualSpacing/>
              <w:rPr>
                <w:rFonts w:ascii="Arial" w:hAnsi="Arial" w:cs="Arial"/>
              </w:rPr>
            </w:pPr>
            <w:r w:rsidRPr="006B3A54">
              <w:rPr>
                <w:rFonts w:ascii="Arial" w:hAnsi="Arial" w:cs="Arial"/>
              </w:rPr>
              <w:t>${</w:t>
            </w:r>
            <w:proofErr w:type="spellStart"/>
            <w:r w:rsidRPr="006B3A54">
              <w:rPr>
                <w:rFonts w:ascii="Arial" w:hAnsi="Arial" w:cs="Arial"/>
              </w:rPr>
              <w:t>stock_no</w:t>
            </w:r>
            <w:proofErr w:type="spellEnd"/>
            <w:r w:rsidRPr="006B3A54">
              <w:rPr>
                <w:rFonts w:ascii="Arial" w:hAnsi="Arial" w:cs="Arial"/>
              </w:rPr>
              <w:t>}</w:t>
            </w:r>
          </w:p>
        </w:tc>
        <w:tc>
          <w:tcPr>
            <w:tcW w:w="946" w:type="dxa"/>
            <w:shd w:val="clear" w:color="auto" w:fill="auto"/>
          </w:tcPr>
          <w:p w14:paraId="68FA075E" w14:textId="2E9BAC0A" w:rsidR="00FD7167" w:rsidRPr="006B3A54" w:rsidRDefault="00C26019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</w:rPr>
            </w:pPr>
            <w:r w:rsidRPr="006B3A54">
              <w:rPr>
                <w:rFonts w:ascii="Arial" w:hAnsi="Arial" w:cs="Arial"/>
              </w:rPr>
              <w:t>${unit}</w:t>
            </w:r>
          </w:p>
        </w:tc>
        <w:tc>
          <w:tcPr>
            <w:tcW w:w="1883" w:type="dxa"/>
            <w:shd w:val="clear" w:color="auto" w:fill="auto"/>
          </w:tcPr>
          <w:p w14:paraId="5AF9870D" w14:textId="29349592" w:rsidR="00FD7167" w:rsidRPr="006B3A54" w:rsidRDefault="00C26019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</w:rPr>
            </w:pPr>
            <w:r w:rsidRPr="006B3A54">
              <w:rPr>
                <w:rFonts w:ascii="Arial" w:hAnsi="Arial" w:cs="Arial"/>
              </w:rPr>
              <w:t>${item}</w:t>
            </w:r>
          </w:p>
        </w:tc>
        <w:tc>
          <w:tcPr>
            <w:tcW w:w="1468" w:type="dxa"/>
            <w:gridSpan w:val="2"/>
            <w:shd w:val="clear" w:color="auto" w:fill="auto"/>
          </w:tcPr>
          <w:p w14:paraId="31BED8C3" w14:textId="1A459293" w:rsidR="00FD7167" w:rsidRPr="006B3A54" w:rsidRDefault="00C26019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</w:rPr>
            </w:pPr>
            <w:r w:rsidRPr="006B3A54">
              <w:rPr>
                <w:rFonts w:ascii="Arial" w:hAnsi="Arial" w:cs="Arial"/>
              </w:rPr>
              <w:t>${</w:t>
            </w:r>
            <w:proofErr w:type="spellStart"/>
            <w:r w:rsidRPr="006B3A54">
              <w:rPr>
                <w:rFonts w:ascii="Arial" w:hAnsi="Arial" w:cs="Arial"/>
              </w:rPr>
              <w:t>req_qty</w:t>
            </w:r>
            <w:proofErr w:type="spellEnd"/>
            <w:r w:rsidRPr="006B3A54">
              <w:rPr>
                <w:rFonts w:ascii="Arial" w:hAnsi="Arial" w:cs="Arial"/>
              </w:rPr>
              <w:t>}</w:t>
            </w:r>
          </w:p>
        </w:tc>
        <w:tc>
          <w:tcPr>
            <w:tcW w:w="932" w:type="dxa"/>
            <w:shd w:val="clear" w:color="auto" w:fill="auto"/>
          </w:tcPr>
          <w:p w14:paraId="018E7EEB" w14:textId="1C46053A" w:rsidR="00FD7167" w:rsidRPr="006B3A54" w:rsidRDefault="00C26019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</w:rPr>
            </w:pPr>
            <w:r w:rsidRPr="006B3A54">
              <w:rPr>
                <w:rFonts w:ascii="Arial" w:hAnsi="Arial" w:cs="Arial"/>
              </w:rPr>
              <w:t>${yes}</w:t>
            </w:r>
          </w:p>
        </w:tc>
        <w:tc>
          <w:tcPr>
            <w:tcW w:w="916" w:type="dxa"/>
            <w:shd w:val="clear" w:color="auto" w:fill="auto"/>
          </w:tcPr>
          <w:p w14:paraId="52A7BB30" w14:textId="256ED59E" w:rsidR="00FD7167" w:rsidRPr="006B3A54" w:rsidRDefault="00C26019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</w:rPr>
            </w:pPr>
            <w:r w:rsidRPr="006B3A54">
              <w:rPr>
                <w:rFonts w:ascii="Arial" w:hAnsi="Arial" w:cs="Arial"/>
              </w:rPr>
              <w:t>${no}</w:t>
            </w:r>
          </w:p>
        </w:tc>
        <w:tc>
          <w:tcPr>
            <w:tcW w:w="1523" w:type="dxa"/>
            <w:shd w:val="clear" w:color="auto" w:fill="auto"/>
          </w:tcPr>
          <w:p w14:paraId="07C4F4A9" w14:textId="503BB5F9" w:rsidR="00FD7167" w:rsidRPr="006B3A54" w:rsidRDefault="00C26019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</w:rPr>
            </w:pPr>
            <w:r w:rsidRPr="006B3A54">
              <w:rPr>
                <w:rFonts w:ascii="Arial" w:hAnsi="Arial" w:cs="Arial"/>
              </w:rPr>
              <w:t>${</w:t>
            </w:r>
            <w:proofErr w:type="spellStart"/>
            <w:r w:rsidRPr="006B3A54">
              <w:rPr>
                <w:rFonts w:ascii="Arial" w:hAnsi="Arial" w:cs="Arial"/>
              </w:rPr>
              <w:t>issue</w:t>
            </w:r>
            <w:r w:rsidR="00A13C3F" w:rsidRPr="006B3A54">
              <w:rPr>
                <w:rFonts w:ascii="Arial" w:hAnsi="Arial" w:cs="Arial"/>
              </w:rPr>
              <w:t>Qty</w:t>
            </w:r>
            <w:proofErr w:type="spellEnd"/>
            <w:r w:rsidRPr="006B3A54">
              <w:rPr>
                <w:rFonts w:ascii="Arial" w:hAnsi="Arial" w:cs="Arial"/>
              </w:rPr>
              <w:t>}</w:t>
            </w:r>
          </w:p>
        </w:tc>
        <w:tc>
          <w:tcPr>
            <w:tcW w:w="1841" w:type="dxa"/>
            <w:shd w:val="clear" w:color="auto" w:fill="auto"/>
          </w:tcPr>
          <w:p w14:paraId="29EABCA1" w14:textId="3A3010E9" w:rsidR="00FD7167" w:rsidRPr="006B3A54" w:rsidRDefault="00C26019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</w:rPr>
            </w:pPr>
            <w:r w:rsidRPr="006B3A54">
              <w:rPr>
                <w:rFonts w:ascii="Arial" w:hAnsi="Arial" w:cs="Arial"/>
              </w:rPr>
              <w:t>${remarks}</w:t>
            </w:r>
          </w:p>
        </w:tc>
      </w:tr>
      <w:tr w:rsidR="00C26019" w14:paraId="711B33E9" w14:textId="77777777" w:rsidTr="00482584">
        <w:trPr>
          <w:trHeight w:val="231"/>
        </w:trPr>
        <w:tc>
          <w:tcPr>
            <w:tcW w:w="1589" w:type="dxa"/>
            <w:shd w:val="clear" w:color="auto" w:fill="auto"/>
          </w:tcPr>
          <w:p w14:paraId="6DCC610C" w14:textId="77777777" w:rsidR="00FD7167" w:rsidRDefault="00FD7167">
            <w:pPr>
              <w:spacing w:before="100" w:beforeAutospacing="1" w:after="100" w:afterAutospacing="1"/>
              <w:contextualSpacing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946" w:type="dxa"/>
            <w:shd w:val="clear" w:color="auto" w:fill="auto"/>
          </w:tcPr>
          <w:p w14:paraId="54B40A03" w14:textId="77777777" w:rsidR="00FD7167" w:rsidRDefault="00FD7167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1883" w:type="dxa"/>
            <w:shd w:val="clear" w:color="auto" w:fill="auto"/>
          </w:tcPr>
          <w:p w14:paraId="19F0EA49" w14:textId="77777777" w:rsidR="00FD7167" w:rsidRDefault="00FD7167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1468" w:type="dxa"/>
            <w:gridSpan w:val="2"/>
            <w:shd w:val="clear" w:color="auto" w:fill="auto"/>
          </w:tcPr>
          <w:p w14:paraId="4A58BA27" w14:textId="77777777" w:rsidR="00FD7167" w:rsidRDefault="00FD7167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932" w:type="dxa"/>
            <w:shd w:val="clear" w:color="auto" w:fill="auto"/>
          </w:tcPr>
          <w:p w14:paraId="48EA3685" w14:textId="77777777" w:rsidR="00FD7167" w:rsidRDefault="00FD7167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916" w:type="dxa"/>
            <w:shd w:val="clear" w:color="auto" w:fill="auto"/>
          </w:tcPr>
          <w:p w14:paraId="5C3A69AD" w14:textId="77777777" w:rsidR="00FD7167" w:rsidRDefault="00FD7167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1523" w:type="dxa"/>
            <w:shd w:val="clear" w:color="auto" w:fill="auto"/>
          </w:tcPr>
          <w:p w14:paraId="47F4F820" w14:textId="77777777" w:rsidR="00FD7167" w:rsidRDefault="00FD7167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1841" w:type="dxa"/>
            <w:shd w:val="clear" w:color="auto" w:fill="auto"/>
          </w:tcPr>
          <w:p w14:paraId="1BDFBB25" w14:textId="77777777" w:rsidR="00FD7167" w:rsidRDefault="00FD7167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</w:tr>
      <w:tr w:rsidR="00C26019" w14:paraId="12D5480C" w14:textId="77777777" w:rsidTr="00482584">
        <w:trPr>
          <w:trHeight w:val="231"/>
        </w:trPr>
        <w:tc>
          <w:tcPr>
            <w:tcW w:w="1589" w:type="dxa"/>
            <w:shd w:val="clear" w:color="auto" w:fill="auto"/>
          </w:tcPr>
          <w:p w14:paraId="3BA357B3" w14:textId="77777777" w:rsidR="00FD7167" w:rsidRDefault="00FD7167">
            <w:pPr>
              <w:spacing w:before="100" w:beforeAutospacing="1" w:after="100" w:afterAutospacing="1"/>
              <w:contextualSpacing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946" w:type="dxa"/>
            <w:shd w:val="clear" w:color="auto" w:fill="auto"/>
          </w:tcPr>
          <w:p w14:paraId="046830CB" w14:textId="77777777" w:rsidR="00FD7167" w:rsidRDefault="00FD7167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1883" w:type="dxa"/>
            <w:shd w:val="clear" w:color="auto" w:fill="auto"/>
          </w:tcPr>
          <w:p w14:paraId="2C248927" w14:textId="77777777" w:rsidR="00FD7167" w:rsidRDefault="00FD7167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1468" w:type="dxa"/>
            <w:gridSpan w:val="2"/>
            <w:shd w:val="clear" w:color="auto" w:fill="auto"/>
          </w:tcPr>
          <w:p w14:paraId="10AE79DC" w14:textId="77777777" w:rsidR="00FD7167" w:rsidRDefault="00FD7167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932" w:type="dxa"/>
            <w:shd w:val="clear" w:color="auto" w:fill="auto"/>
          </w:tcPr>
          <w:p w14:paraId="1085947D" w14:textId="77777777" w:rsidR="00FD7167" w:rsidRDefault="00FD7167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916" w:type="dxa"/>
            <w:shd w:val="clear" w:color="auto" w:fill="auto"/>
          </w:tcPr>
          <w:p w14:paraId="6F9E2F49" w14:textId="77777777" w:rsidR="00FD7167" w:rsidRDefault="00FD7167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1523" w:type="dxa"/>
            <w:shd w:val="clear" w:color="auto" w:fill="auto"/>
          </w:tcPr>
          <w:p w14:paraId="22890659" w14:textId="77777777" w:rsidR="00FD7167" w:rsidRDefault="00FD7167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1841" w:type="dxa"/>
            <w:shd w:val="clear" w:color="auto" w:fill="auto"/>
          </w:tcPr>
          <w:p w14:paraId="7DC53D80" w14:textId="77777777" w:rsidR="00FD7167" w:rsidRDefault="00FD7167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</w:tr>
      <w:tr w:rsidR="00C26019" w14:paraId="1663C3AD" w14:textId="77777777" w:rsidTr="00482584">
        <w:trPr>
          <w:trHeight w:val="231"/>
        </w:trPr>
        <w:tc>
          <w:tcPr>
            <w:tcW w:w="1589" w:type="dxa"/>
            <w:shd w:val="clear" w:color="auto" w:fill="auto"/>
          </w:tcPr>
          <w:p w14:paraId="1B39A13E" w14:textId="77777777" w:rsidR="00FD7167" w:rsidRDefault="00FD7167">
            <w:pPr>
              <w:spacing w:before="100" w:beforeAutospacing="1" w:after="100" w:afterAutospacing="1"/>
              <w:contextualSpacing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946" w:type="dxa"/>
            <w:shd w:val="clear" w:color="auto" w:fill="auto"/>
          </w:tcPr>
          <w:p w14:paraId="0CEB99CC" w14:textId="77777777" w:rsidR="00FD7167" w:rsidRDefault="00FD7167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1883" w:type="dxa"/>
            <w:shd w:val="clear" w:color="auto" w:fill="auto"/>
          </w:tcPr>
          <w:p w14:paraId="4577EB85" w14:textId="77777777" w:rsidR="00FD7167" w:rsidRDefault="00FD7167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1468" w:type="dxa"/>
            <w:gridSpan w:val="2"/>
            <w:shd w:val="clear" w:color="auto" w:fill="auto"/>
          </w:tcPr>
          <w:p w14:paraId="249320F0" w14:textId="77777777" w:rsidR="00FD7167" w:rsidRDefault="00FD7167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932" w:type="dxa"/>
            <w:shd w:val="clear" w:color="auto" w:fill="auto"/>
          </w:tcPr>
          <w:p w14:paraId="3B6365F0" w14:textId="77777777" w:rsidR="00FD7167" w:rsidRDefault="00FD7167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916" w:type="dxa"/>
            <w:shd w:val="clear" w:color="auto" w:fill="auto"/>
          </w:tcPr>
          <w:p w14:paraId="6F4A7E5A" w14:textId="77777777" w:rsidR="00FD7167" w:rsidRDefault="00FD7167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1523" w:type="dxa"/>
            <w:shd w:val="clear" w:color="auto" w:fill="auto"/>
          </w:tcPr>
          <w:p w14:paraId="17DE3E8E" w14:textId="77777777" w:rsidR="00FD7167" w:rsidRDefault="00FD7167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1841" w:type="dxa"/>
            <w:shd w:val="clear" w:color="auto" w:fill="auto"/>
          </w:tcPr>
          <w:p w14:paraId="44128ACD" w14:textId="77777777" w:rsidR="00FD7167" w:rsidRDefault="00FD7167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</w:tr>
      <w:tr w:rsidR="00C26019" w14:paraId="1AB5E01B" w14:textId="77777777" w:rsidTr="00482584">
        <w:trPr>
          <w:trHeight w:val="231"/>
        </w:trPr>
        <w:tc>
          <w:tcPr>
            <w:tcW w:w="1589" w:type="dxa"/>
            <w:shd w:val="clear" w:color="auto" w:fill="auto"/>
          </w:tcPr>
          <w:p w14:paraId="0C56783A" w14:textId="77777777" w:rsidR="00FD7167" w:rsidRDefault="00FD7167">
            <w:pPr>
              <w:spacing w:before="100" w:beforeAutospacing="1" w:after="100" w:afterAutospacing="1"/>
              <w:contextualSpacing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946" w:type="dxa"/>
            <w:shd w:val="clear" w:color="auto" w:fill="auto"/>
          </w:tcPr>
          <w:p w14:paraId="6C4EFB45" w14:textId="77777777" w:rsidR="00FD7167" w:rsidRDefault="00FD7167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1883" w:type="dxa"/>
            <w:shd w:val="clear" w:color="auto" w:fill="auto"/>
          </w:tcPr>
          <w:p w14:paraId="2D0A7ABB" w14:textId="77777777" w:rsidR="00FD7167" w:rsidRDefault="00FD7167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1468" w:type="dxa"/>
            <w:gridSpan w:val="2"/>
            <w:shd w:val="clear" w:color="auto" w:fill="auto"/>
          </w:tcPr>
          <w:p w14:paraId="06132ABC" w14:textId="77777777" w:rsidR="00FD7167" w:rsidRDefault="00FD7167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932" w:type="dxa"/>
            <w:shd w:val="clear" w:color="auto" w:fill="auto"/>
          </w:tcPr>
          <w:p w14:paraId="285B16C3" w14:textId="77777777" w:rsidR="00FD7167" w:rsidRDefault="00FD7167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916" w:type="dxa"/>
            <w:shd w:val="clear" w:color="auto" w:fill="auto"/>
          </w:tcPr>
          <w:p w14:paraId="4984ED9D" w14:textId="77777777" w:rsidR="00FD7167" w:rsidRDefault="00FD7167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1523" w:type="dxa"/>
            <w:shd w:val="clear" w:color="auto" w:fill="auto"/>
          </w:tcPr>
          <w:p w14:paraId="0B9C7169" w14:textId="77777777" w:rsidR="00FD7167" w:rsidRDefault="00FD7167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1841" w:type="dxa"/>
            <w:shd w:val="clear" w:color="auto" w:fill="auto"/>
          </w:tcPr>
          <w:p w14:paraId="0BB786AA" w14:textId="77777777" w:rsidR="00FD7167" w:rsidRDefault="00FD7167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</w:tr>
      <w:tr w:rsidR="00C26019" w14:paraId="05C54A8B" w14:textId="77777777" w:rsidTr="00482584">
        <w:trPr>
          <w:trHeight w:val="231"/>
        </w:trPr>
        <w:tc>
          <w:tcPr>
            <w:tcW w:w="1589" w:type="dxa"/>
            <w:shd w:val="clear" w:color="auto" w:fill="auto"/>
          </w:tcPr>
          <w:p w14:paraId="4E633610" w14:textId="77777777" w:rsidR="00FD7167" w:rsidRDefault="00FD7167">
            <w:pPr>
              <w:spacing w:before="100" w:beforeAutospacing="1" w:after="100" w:afterAutospacing="1"/>
              <w:contextualSpacing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946" w:type="dxa"/>
            <w:shd w:val="clear" w:color="auto" w:fill="auto"/>
          </w:tcPr>
          <w:p w14:paraId="4F1DDDE0" w14:textId="77777777" w:rsidR="00FD7167" w:rsidRDefault="00FD7167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1883" w:type="dxa"/>
            <w:shd w:val="clear" w:color="auto" w:fill="auto"/>
          </w:tcPr>
          <w:p w14:paraId="47D5C0F4" w14:textId="77777777" w:rsidR="00FD7167" w:rsidRDefault="00FD7167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1468" w:type="dxa"/>
            <w:gridSpan w:val="2"/>
            <w:shd w:val="clear" w:color="auto" w:fill="auto"/>
          </w:tcPr>
          <w:p w14:paraId="6E581DAA" w14:textId="77777777" w:rsidR="00FD7167" w:rsidRDefault="00FD7167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932" w:type="dxa"/>
            <w:shd w:val="clear" w:color="auto" w:fill="auto"/>
          </w:tcPr>
          <w:p w14:paraId="4576F878" w14:textId="77777777" w:rsidR="00FD7167" w:rsidRDefault="00FD7167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916" w:type="dxa"/>
            <w:shd w:val="clear" w:color="auto" w:fill="auto"/>
          </w:tcPr>
          <w:p w14:paraId="0026FB39" w14:textId="77777777" w:rsidR="00FD7167" w:rsidRDefault="00FD7167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1523" w:type="dxa"/>
            <w:shd w:val="clear" w:color="auto" w:fill="auto"/>
          </w:tcPr>
          <w:p w14:paraId="72807533" w14:textId="77777777" w:rsidR="00FD7167" w:rsidRDefault="00FD7167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1841" w:type="dxa"/>
            <w:shd w:val="clear" w:color="auto" w:fill="auto"/>
          </w:tcPr>
          <w:p w14:paraId="451D07E9" w14:textId="77777777" w:rsidR="00FD7167" w:rsidRDefault="00FD7167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</w:tr>
      <w:tr w:rsidR="00C26019" w14:paraId="0668ACF3" w14:textId="77777777" w:rsidTr="00482584">
        <w:trPr>
          <w:trHeight w:val="231"/>
        </w:trPr>
        <w:tc>
          <w:tcPr>
            <w:tcW w:w="1589" w:type="dxa"/>
            <w:shd w:val="clear" w:color="auto" w:fill="auto"/>
          </w:tcPr>
          <w:p w14:paraId="7CC96240" w14:textId="77777777" w:rsidR="00FD7167" w:rsidRDefault="00FD7167">
            <w:pPr>
              <w:spacing w:before="100" w:beforeAutospacing="1" w:after="100" w:afterAutospacing="1"/>
              <w:contextualSpacing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946" w:type="dxa"/>
            <w:shd w:val="clear" w:color="auto" w:fill="auto"/>
          </w:tcPr>
          <w:p w14:paraId="54CB3473" w14:textId="77777777" w:rsidR="00FD7167" w:rsidRDefault="00FD7167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1883" w:type="dxa"/>
            <w:shd w:val="clear" w:color="auto" w:fill="auto"/>
          </w:tcPr>
          <w:p w14:paraId="12A7FBB8" w14:textId="77777777" w:rsidR="00FD7167" w:rsidRDefault="00FD7167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1468" w:type="dxa"/>
            <w:gridSpan w:val="2"/>
            <w:shd w:val="clear" w:color="auto" w:fill="auto"/>
          </w:tcPr>
          <w:p w14:paraId="51707073" w14:textId="77777777" w:rsidR="00FD7167" w:rsidRDefault="00FD7167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932" w:type="dxa"/>
            <w:shd w:val="clear" w:color="auto" w:fill="auto"/>
          </w:tcPr>
          <w:p w14:paraId="6196C4DE" w14:textId="77777777" w:rsidR="00FD7167" w:rsidRDefault="00FD7167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916" w:type="dxa"/>
            <w:shd w:val="clear" w:color="auto" w:fill="auto"/>
          </w:tcPr>
          <w:p w14:paraId="700B515C" w14:textId="77777777" w:rsidR="00FD7167" w:rsidRDefault="00FD7167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1523" w:type="dxa"/>
            <w:shd w:val="clear" w:color="auto" w:fill="auto"/>
          </w:tcPr>
          <w:p w14:paraId="7D3D3905" w14:textId="77777777" w:rsidR="00FD7167" w:rsidRDefault="00FD7167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1841" w:type="dxa"/>
            <w:shd w:val="clear" w:color="auto" w:fill="auto"/>
          </w:tcPr>
          <w:p w14:paraId="30C165BC" w14:textId="77777777" w:rsidR="00FD7167" w:rsidRDefault="00FD7167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</w:tr>
      <w:tr w:rsidR="00C26019" w14:paraId="6E0DA843" w14:textId="77777777" w:rsidTr="00482584">
        <w:trPr>
          <w:trHeight w:val="231"/>
        </w:trPr>
        <w:tc>
          <w:tcPr>
            <w:tcW w:w="1589" w:type="dxa"/>
            <w:shd w:val="clear" w:color="auto" w:fill="auto"/>
          </w:tcPr>
          <w:p w14:paraId="78BF9CF9" w14:textId="77777777" w:rsidR="00FD7167" w:rsidRDefault="00FD7167">
            <w:pPr>
              <w:spacing w:before="100" w:beforeAutospacing="1" w:after="100" w:afterAutospacing="1"/>
              <w:contextualSpacing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946" w:type="dxa"/>
            <w:shd w:val="clear" w:color="auto" w:fill="auto"/>
          </w:tcPr>
          <w:p w14:paraId="69F5ED39" w14:textId="77777777" w:rsidR="00FD7167" w:rsidRDefault="00FD7167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1883" w:type="dxa"/>
            <w:shd w:val="clear" w:color="auto" w:fill="auto"/>
          </w:tcPr>
          <w:p w14:paraId="1A9A8BC9" w14:textId="77777777" w:rsidR="00FD7167" w:rsidRDefault="00FD7167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1468" w:type="dxa"/>
            <w:gridSpan w:val="2"/>
            <w:shd w:val="clear" w:color="auto" w:fill="auto"/>
          </w:tcPr>
          <w:p w14:paraId="35F15CF6" w14:textId="77777777" w:rsidR="00FD7167" w:rsidRDefault="00FD7167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932" w:type="dxa"/>
            <w:shd w:val="clear" w:color="auto" w:fill="auto"/>
          </w:tcPr>
          <w:p w14:paraId="07881307" w14:textId="77777777" w:rsidR="00FD7167" w:rsidRDefault="00FD7167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916" w:type="dxa"/>
            <w:shd w:val="clear" w:color="auto" w:fill="auto"/>
          </w:tcPr>
          <w:p w14:paraId="0A4E95DD" w14:textId="77777777" w:rsidR="00FD7167" w:rsidRDefault="00FD7167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1523" w:type="dxa"/>
            <w:shd w:val="clear" w:color="auto" w:fill="auto"/>
          </w:tcPr>
          <w:p w14:paraId="03D7FA1C" w14:textId="77777777" w:rsidR="00FD7167" w:rsidRDefault="00FD7167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1841" w:type="dxa"/>
            <w:shd w:val="clear" w:color="auto" w:fill="auto"/>
          </w:tcPr>
          <w:p w14:paraId="0FA2A7D7" w14:textId="77777777" w:rsidR="00FD7167" w:rsidRDefault="00FD7167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</w:tr>
      <w:tr w:rsidR="00C26019" w14:paraId="3615ED4A" w14:textId="77777777" w:rsidTr="00482584">
        <w:trPr>
          <w:trHeight w:val="231"/>
        </w:trPr>
        <w:tc>
          <w:tcPr>
            <w:tcW w:w="1589" w:type="dxa"/>
            <w:shd w:val="clear" w:color="auto" w:fill="auto"/>
          </w:tcPr>
          <w:p w14:paraId="1CFD0548" w14:textId="77777777" w:rsidR="00FD7167" w:rsidRDefault="00FD7167">
            <w:pPr>
              <w:spacing w:before="100" w:beforeAutospacing="1" w:after="100" w:afterAutospacing="1"/>
              <w:contextualSpacing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946" w:type="dxa"/>
            <w:shd w:val="clear" w:color="auto" w:fill="auto"/>
          </w:tcPr>
          <w:p w14:paraId="31C06736" w14:textId="77777777" w:rsidR="00FD7167" w:rsidRDefault="00FD7167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1883" w:type="dxa"/>
            <w:shd w:val="clear" w:color="auto" w:fill="auto"/>
          </w:tcPr>
          <w:p w14:paraId="3D44441B" w14:textId="77777777" w:rsidR="00FD7167" w:rsidRDefault="00FD7167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1468" w:type="dxa"/>
            <w:gridSpan w:val="2"/>
            <w:shd w:val="clear" w:color="auto" w:fill="auto"/>
          </w:tcPr>
          <w:p w14:paraId="7EF59034" w14:textId="77777777" w:rsidR="00FD7167" w:rsidRDefault="00FD7167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932" w:type="dxa"/>
            <w:shd w:val="clear" w:color="auto" w:fill="auto"/>
          </w:tcPr>
          <w:p w14:paraId="2DAA1746" w14:textId="77777777" w:rsidR="00FD7167" w:rsidRDefault="00FD7167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916" w:type="dxa"/>
            <w:shd w:val="clear" w:color="auto" w:fill="auto"/>
          </w:tcPr>
          <w:p w14:paraId="714B9FFC" w14:textId="77777777" w:rsidR="00FD7167" w:rsidRDefault="00FD7167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1523" w:type="dxa"/>
            <w:shd w:val="clear" w:color="auto" w:fill="auto"/>
          </w:tcPr>
          <w:p w14:paraId="7D45724A" w14:textId="77777777" w:rsidR="00FD7167" w:rsidRDefault="00FD7167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1841" w:type="dxa"/>
            <w:shd w:val="clear" w:color="auto" w:fill="auto"/>
          </w:tcPr>
          <w:p w14:paraId="6C3E88E0" w14:textId="77777777" w:rsidR="00FD7167" w:rsidRDefault="00FD7167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</w:tr>
      <w:tr w:rsidR="00482584" w14:paraId="52E900E5" w14:textId="77777777" w:rsidTr="00482584">
        <w:trPr>
          <w:trHeight w:val="231"/>
        </w:trPr>
        <w:tc>
          <w:tcPr>
            <w:tcW w:w="1589" w:type="dxa"/>
            <w:shd w:val="clear" w:color="auto" w:fill="auto"/>
          </w:tcPr>
          <w:p w14:paraId="03F5A422" w14:textId="77777777" w:rsidR="00482584" w:rsidRDefault="00482584" w:rsidP="00482584">
            <w:pPr>
              <w:spacing w:before="100" w:beforeAutospacing="1" w:after="100" w:afterAutospacing="1"/>
              <w:contextualSpacing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946" w:type="dxa"/>
            <w:shd w:val="clear" w:color="auto" w:fill="auto"/>
          </w:tcPr>
          <w:p w14:paraId="01A667EC" w14:textId="77777777" w:rsidR="00482584" w:rsidRDefault="00482584" w:rsidP="00482584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1883" w:type="dxa"/>
            <w:shd w:val="clear" w:color="auto" w:fill="auto"/>
          </w:tcPr>
          <w:p w14:paraId="67ED8BB8" w14:textId="77777777" w:rsidR="00482584" w:rsidRDefault="00482584" w:rsidP="00482584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1468" w:type="dxa"/>
            <w:gridSpan w:val="2"/>
            <w:shd w:val="clear" w:color="auto" w:fill="auto"/>
          </w:tcPr>
          <w:p w14:paraId="1F15FA86" w14:textId="77777777" w:rsidR="00482584" w:rsidRDefault="00482584" w:rsidP="00482584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932" w:type="dxa"/>
            <w:shd w:val="clear" w:color="auto" w:fill="auto"/>
          </w:tcPr>
          <w:p w14:paraId="29389C1B" w14:textId="77777777" w:rsidR="00482584" w:rsidRDefault="00482584" w:rsidP="00482584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916" w:type="dxa"/>
            <w:shd w:val="clear" w:color="auto" w:fill="auto"/>
          </w:tcPr>
          <w:p w14:paraId="7BC97ED6" w14:textId="77777777" w:rsidR="00482584" w:rsidRDefault="00482584" w:rsidP="00482584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1523" w:type="dxa"/>
            <w:shd w:val="clear" w:color="auto" w:fill="auto"/>
          </w:tcPr>
          <w:p w14:paraId="7C13DF6F" w14:textId="77777777" w:rsidR="00482584" w:rsidRDefault="00482584" w:rsidP="00482584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1841" w:type="dxa"/>
            <w:shd w:val="clear" w:color="auto" w:fill="auto"/>
          </w:tcPr>
          <w:p w14:paraId="216FA3BB" w14:textId="77777777" w:rsidR="00482584" w:rsidRDefault="00482584" w:rsidP="00482584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</w:tr>
      <w:tr w:rsidR="00482584" w14:paraId="3FF46879" w14:textId="77777777" w:rsidTr="00482584">
        <w:trPr>
          <w:trHeight w:val="231"/>
        </w:trPr>
        <w:tc>
          <w:tcPr>
            <w:tcW w:w="1589" w:type="dxa"/>
            <w:shd w:val="clear" w:color="auto" w:fill="auto"/>
          </w:tcPr>
          <w:p w14:paraId="7B265E74" w14:textId="77777777" w:rsidR="00482584" w:rsidRDefault="00482584" w:rsidP="00482584">
            <w:pPr>
              <w:spacing w:before="100" w:beforeAutospacing="1" w:after="100" w:afterAutospacing="1"/>
              <w:contextualSpacing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946" w:type="dxa"/>
            <w:shd w:val="clear" w:color="auto" w:fill="auto"/>
          </w:tcPr>
          <w:p w14:paraId="0A0286B3" w14:textId="77777777" w:rsidR="00482584" w:rsidRDefault="00482584" w:rsidP="00482584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1883" w:type="dxa"/>
            <w:shd w:val="clear" w:color="auto" w:fill="auto"/>
          </w:tcPr>
          <w:p w14:paraId="1DF62C90" w14:textId="77777777" w:rsidR="00482584" w:rsidRDefault="00482584" w:rsidP="00482584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1468" w:type="dxa"/>
            <w:gridSpan w:val="2"/>
            <w:shd w:val="clear" w:color="auto" w:fill="auto"/>
          </w:tcPr>
          <w:p w14:paraId="0818583F" w14:textId="77777777" w:rsidR="00482584" w:rsidRDefault="00482584" w:rsidP="00482584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932" w:type="dxa"/>
            <w:shd w:val="clear" w:color="auto" w:fill="auto"/>
          </w:tcPr>
          <w:p w14:paraId="28FE2AC0" w14:textId="77777777" w:rsidR="00482584" w:rsidRDefault="00482584" w:rsidP="00482584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916" w:type="dxa"/>
            <w:shd w:val="clear" w:color="auto" w:fill="auto"/>
          </w:tcPr>
          <w:p w14:paraId="39BAD4A1" w14:textId="77777777" w:rsidR="00482584" w:rsidRDefault="00482584" w:rsidP="00482584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1523" w:type="dxa"/>
            <w:shd w:val="clear" w:color="auto" w:fill="auto"/>
          </w:tcPr>
          <w:p w14:paraId="4F7BE5E6" w14:textId="77777777" w:rsidR="00482584" w:rsidRDefault="00482584" w:rsidP="00482584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1841" w:type="dxa"/>
            <w:shd w:val="clear" w:color="auto" w:fill="auto"/>
          </w:tcPr>
          <w:p w14:paraId="5F2F9859" w14:textId="77777777" w:rsidR="00482584" w:rsidRDefault="00482584" w:rsidP="00482584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</w:tr>
      <w:tr w:rsidR="00482584" w14:paraId="78739EB6" w14:textId="77777777" w:rsidTr="00482584">
        <w:trPr>
          <w:trHeight w:val="231"/>
        </w:trPr>
        <w:tc>
          <w:tcPr>
            <w:tcW w:w="1589" w:type="dxa"/>
            <w:shd w:val="clear" w:color="auto" w:fill="auto"/>
          </w:tcPr>
          <w:p w14:paraId="1E58B124" w14:textId="77777777" w:rsidR="00482584" w:rsidRDefault="00482584" w:rsidP="00482584">
            <w:pPr>
              <w:spacing w:before="100" w:beforeAutospacing="1" w:after="100" w:afterAutospacing="1"/>
              <w:contextualSpacing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946" w:type="dxa"/>
            <w:shd w:val="clear" w:color="auto" w:fill="auto"/>
          </w:tcPr>
          <w:p w14:paraId="4B907AFC" w14:textId="77777777" w:rsidR="00482584" w:rsidRDefault="00482584" w:rsidP="00482584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1883" w:type="dxa"/>
            <w:shd w:val="clear" w:color="auto" w:fill="auto"/>
          </w:tcPr>
          <w:p w14:paraId="00CAE546" w14:textId="77777777" w:rsidR="00482584" w:rsidRDefault="00482584" w:rsidP="00482584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1468" w:type="dxa"/>
            <w:gridSpan w:val="2"/>
            <w:shd w:val="clear" w:color="auto" w:fill="auto"/>
          </w:tcPr>
          <w:p w14:paraId="02CA6C1A" w14:textId="77777777" w:rsidR="00482584" w:rsidRDefault="00482584" w:rsidP="00482584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932" w:type="dxa"/>
            <w:shd w:val="clear" w:color="auto" w:fill="auto"/>
          </w:tcPr>
          <w:p w14:paraId="2AA1C15E" w14:textId="77777777" w:rsidR="00482584" w:rsidRDefault="00482584" w:rsidP="00482584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916" w:type="dxa"/>
            <w:shd w:val="clear" w:color="auto" w:fill="auto"/>
          </w:tcPr>
          <w:p w14:paraId="1A8400A9" w14:textId="77777777" w:rsidR="00482584" w:rsidRDefault="00482584" w:rsidP="00482584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1523" w:type="dxa"/>
            <w:shd w:val="clear" w:color="auto" w:fill="auto"/>
          </w:tcPr>
          <w:p w14:paraId="551A25DA" w14:textId="77777777" w:rsidR="00482584" w:rsidRDefault="00482584" w:rsidP="00482584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1841" w:type="dxa"/>
            <w:shd w:val="clear" w:color="auto" w:fill="auto"/>
          </w:tcPr>
          <w:p w14:paraId="672B0535" w14:textId="77777777" w:rsidR="00482584" w:rsidRDefault="00482584" w:rsidP="00482584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</w:tr>
      <w:tr w:rsidR="00482584" w14:paraId="0852D83B" w14:textId="77777777" w:rsidTr="00482584">
        <w:trPr>
          <w:trHeight w:val="231"/>
        </w:trPr>
        <w:tc>
          <w:tcPr>
            <w:tcW w:w="1589" w:type="dxa"/>
            <w:shd w:val="clear" w:color="auto" w:fill="auto"/>
          </w:tcPr>
          <w:p w14:paraId="580E7556" w14:textId="77777777" w:rsidR="00482584" w:rsidRDefault="00482584" w:rsidP="00482584">
            <w:pPr>
              <w:spacing w:before="100" w:beforeAutospacing="1" w:after="100" w:afterAutospacing="1"/>
              <w:contextualSpacing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946" w:type="dxa"/>
            <w:shd w:val="clear" w:color="auto" w:fill="auto"/>
          </w:tcPr>
          <w:p w14:paraId="3DB8542F" w14:textId="77777777" w:rsidR="00482584" w:rsidRDefault="00482584" w:rsidP="00482584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1883" w:type="dxa"/>
            <w:shd w:val="clear" w:color="auto" w:fill="auto"/>
          </w:tcPr>
          <w:p w14:paraId="63827726" w14:textId="77777777" w:rsidR="00482584" w:rsidRDefault="00482584" w:rsidP="00482584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1468" w:type="dxa"/>
            <w:gridSpan w:val="2"/>
            <w:shd w:val="clear" w:color="auto" w:fill="auto"/>
          </w:tcPr>
          <w:p w14:paraId="1F21D21C" w14:textId="77777777" w:rsidR="00482584" w:rsidRDefault="00482584" w:rsidP="00482584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932" w:type="dxa"/>
            <w:shd w:val="clear" w:color="auto" w:fill="auto"/>
          </w:tcPr>
          <w:p w14:paraId="6F8645D3" w14:textId="77777777" w:rsidR="00482584" w:rsidRDefault="00482584" w:rsidP="00482584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916" w:type="dxa"/>
            <w:shd w:val="clear" w:color="auto" w:fill="auto"/>
          </w:tcPr>
          <w:p w14:paraId="0D319EB3" w14:textId="77777777" w:rsidR="00482584" w:rsidRDefault="00482584" w:rsidP="00482584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1523" w:type="dxa"/>
            <w:shd w:val="clear" w:color="auto" w:fill="auto"/>
          </w:tcPr>
          <w:p w14:paraId="43A1F3FF" w14:textId="77777777" w:rsidR="00482584" w:rsidRDefault="00482584" w:rsidP="00482584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1841" w:type="dxa"/>
            <w:shd w:val="clear" w:color="auto" w:fill="auto"/>
          </w:tcPr>
          <w:p w14:paraId="371A559A" w14:textId="77777777" w:rsidR="00482584" w:rsidRDefault="00482584" w:rsidP="00482584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</w:tr>
      <w:tr w:rsidR="00482584" w14:paraId="0D614BC9" w14:textId="77777777" w:rsidTr="00482584">
        <w:trPr>
          <w:trHeight w:val="231"/>
        </w:trPr>
        <w:tc>
          <w:tcPr>
            <w:tcW w:w="1589" w:type="dxa"/>
            <w:shd w:val="clear" w:color="auto" w:fill="auto"/>
          </w:tcPr>
          <w:p w14:paraId="6D3DF665" w14:textId="77777777" w:rsidR="00482584" w:rsidRDefault="00482584" w:rsidP="00482584">
            <w:pPr>
              <w:spacing w:before="100" w:beforeAutospacing="1" w:after="100" w:afterAutospacing="1"/>
              <w:contextualSpacing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946" w:type="dxa"/>
            <w:shd w:val="clear" w:color="auto" w:fill="auto"/>
          </w:tcPr>
          <w:p w14:paraId="7D226BE9" w14:textId="77777777" w:rsidR="00482584" w:rsidRDefault="00482584" w:rsidP="00482584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1883" w:type="dxa"/>
            <w:shd w:val="clear" w:color="auto" w:fill="auto"/>
          </w:tcPr>
          <w:p w14:paraId="2C92C727" w14:textId="77777777" w:rsidR="00482584" w:rsidRDefault="00482584" w:rsidP="00482584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1468" w:type="dxa"/>
            <w:gridSpan w:val="2"/>
            <w:shd w:val="clear" w:color="auto" w:fill="auto"/>
          </w:tcPr>
          <w:p w14:paraId="15EEE03D" w14:textId="77777777" w:rsidR="00482584" w:rsidRDefault="00482584" w:rsidP="00482584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932" w:type="dxa"/>
            <w:shd w:val="clear" w:color="auto" w:fill="auto"/>
          </w:tcPr>
          <w:p w14:paraId="081D3910" w14:textId="77777777" w:rsidR="00482584" w:rsidRDefault="00482584" w:rsidP="00482584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916" w:type="dxa"/>
            <w:shd w:val="clear" w:color="auto" w:fill="auto"/>
          </w:tcPr>
          <w:p w14:paraId="6422D76D" w14:textId="77777777" w:rsidR="00482584" w:rsidRDefault="00482584" w:rsidP="00482584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1523" w:type="dxa"/>
            <w:shd w:val="clear" w:color="auto" w:fill="auto"/>
          </w:tcPr>
          <w:p w14:paraId="27AF6EC7" w14:textId="77777777" w:rsidR="00482584" w:rsidRDefault="00482584" w:rsidP="00482584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1841" w:type="dxa"/>
            <w:shd w:val="clear" w:color="auto" w:fill="auto"/>
          </w:tcPr>
          <w:p w14:paraId="10399DA4" w14:textId="77777777" w:rsidR="00482584" w:rsidRDefault="00482584" w:rsidP="00482584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</w:tr>
      <w:tr w:rsidR="00482584" w14:paraId="1B54346A" w14:textId="77777777" w:rsidTr="00482584">
        <w:trPr>
          <w:trHeight w:val="231"/>
        </w:trPr>
        <w:tc>
          <w:tcPr>
            <w:tcW w:w="1589" w:type="dxa"/>
            <w:shd w:val="clear" w:color="auto" w:fill="auto"/>
          </w:tcPr>
          <w:p w14:paraId="68A52221" w14:textId="77777777" w:rsidR="00482584" w:rsidRDefault="00482584" w:rsidP="00482584">
            <w:pPr>
              <w:spacing w:before="100" w:beforeAutospacing="1" w:after="100" w:afterAutospacing="1"/>
              <w:contextualSpacing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946" w:type="dxa"/>
            <w:shd w:val="clear" w:color="auto" w:fill="auto"/>
          </w:tcPr>
          <w:p w14:paraId="221B2A1A" w14:textId="77777777" w:rsidR="00482584" w:rsidRDefault="00482584" w:rsidP="00482584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1883" w:type="dxa"/>
            <w:shd w:val="clear" w:color="auto" w:fill="auto"/>
          </w:tcPr>
          <w:p w14:paraId="072AE052" w14:textId="77777777" w:rsidR="00482584" w:rsidRDefault="00482584" w:rsidP="00482584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1468" w:type="dxa"/>
            <w:gridSpan w:val="2"/>
            <w:shd w:val="clear" w:color="auto" w:fill="auto"/>
          </w:tcPr>
          <w:p w14:paraId="12EC5819" w14:textId="77777777" w:rsidR="00482584" w:rsidRDefault="00482584" w:rsidP="00482584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932" w:type="dxa"/>
            <w:shd w:val="clear" w:color="auto" w:fill="auto"/>
          </w:tcPr>
          <w:p w14:paraId="0FFC744D" w14:textId="77777777" w:rsidR="00482584" w:rsidRDefault="00482584" w:rsidP="00482584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916" w:type="dxa"/>
            <w:shd w:val="clear" w:color="auto" w:fill="auto"/>
          </w:tcPr>
          <w:p w14:paraId="630670CF" w14:textId="77777777" w:rsidR="00482584" w:rsidRDefault="00482584" w:rsidP="00482584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1523" w:type="dxa"/>
            <w:shd w:val="clear" w:color="auto" w:fill="auto"/>
          </w:tcPr>
          <w:p w14:paraId="09228FF1" w14:textId="77777777" w:rsidR="00482584" w:rsidRDefault="00482584" w:rsidP="00482584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1841" w:type="dxa"/>
            <w:shd w:val="clear" w:color="auto" w:fill="auto"/>
          </w:tcPr>
          <w:p w14:paraId="0DF8C2C2" w14:textId="77777777" w:rsidR="00482584" w:rsidRDefault="00482584" w:rsidP="00482584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</w:tr>
      <w:tr w:rsidR="00482584" w14:paraId="047D6DAF" w14:textId="77777777" w:rsidTr="00482584">
        <w:trPr>
          <w:trHeight w:val="231"/>
        </w:trPr>
        <w:tc>
          <w:tcPr>
            <w:tcW w:w="1589" w:type="dxa"/>
            <w:shd w:val="clear" w:color="auto" w:fill="auto"/>
          </w:tcPr>
          <w:p w14:paraId="086B993B" w14:textId="77777777" w:rsidR="00482584" w:rsidRDefault="00482584" w:rsidP="00482584">
            <w:pPr>
              <w:spacing w:before="100" w:beforeAutospacing="1" w:after="100" w:afterAutospacing="1"/>
              <w:contextualSpacing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946" w:type="dxa"/>
            <w:shd w:val="clear" w:color="auto" w:fill="auto"/>
          </w:tcPr>
          <w:p w14:paraId="22E2344B" w14:textId="77777777" w:rsidR="00482584" w:rsidRDefault="00482584" w:rsidP="00482584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1883" w:type="dxa"/>
            <w:shd w:val="clear" w:color="auto" w:fill="auto"/>
          </w:tcPr>
          <w:p w14:paraId="5AFCDC23" w14:textId="77777777" w:rsidR="00482584" w:rsidRDefault="00482584" w:rsidP="00482584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1468" w:type="dxa"/>
            <w:gridSpan w:val="2"/>
            <w:shd w:val="clear" w:color="auto" w:fill="auto"/>
          </w:tcPr>
          <w:p w14:paraId="31962214" w14:textId="77777777" w:rsidR="00482584" w:rsidRDefault="00482584" w:rsidP="00482584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932" w:type="dxa"/>
            <w:shd w:val="clear" w:color="auto" w:fill="auto"/>
          </w:tcPr>
          <w:p w14:paraId="67A61A4D" w14:textId="77777777" w:rsidR="00482584" w:rsidRDefault="00482584" w:rsidP="00482584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916" w:type="dxa"/>
            <w:shd w:val="clear" w:color="auto" w:fill="auto"/>
          </w:tcPr>
          <w:p w14:paraId="6A4BEF49" w14:textId="77777777" w:rsidR="00482584" w:rsidRDefault="00482584" w:rsidP="00482584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1523" w:type="dxa"/>
            <w:shd w:val="clear" w:color="auto" w:fill="auto"/>
          </w:tcPr>
          <w:p w14:paraId="7E27B243" w14:textId="77777777" w:rsidR="00482584" w:rsidRDefault="00482584" w:rsidP="00482584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1841" w:type="dxa"/>
            <w:shd w:val="clear" w:color="auto" w:fill="auto"/>
          </w:tcPr>
          <w:p w14:paraId="53EEA003" w14:textId="77777777" w:rsidR="00482584" w:rsidRDefault="00482584" w:rsidP="00482584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</w:tr>
      <w:tr w:rsidR="00482584" w14:paraId="23FAA903" w14:textId="77777777" w:rsidTr="00482584">
        <w:trPr>
          <w:trHeight w:val="231"/>
        </w:trPr>
        <w:tc>
          <w:tcPr>
            <w:tcW w:w="1589" w:type="dxa"/>
            <w:shd w:val="clear" w:color="auto" w:fill="auto"/>
          </w:tcPr>
          <w:p w14:paraId="5AE576D7" w14:textId="77777777" w:rsidR="00482584" w:rsidRDefault="00482584" w:rsidP="00482584">
            <w:pPr>
              <w:spacing w:before="100" w:beforeAutospacing="1" w:after="100" w:afterAutospacing="1"/>
              <w:contextualSpacing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946" w:type="dxa"/>
            <w:shd w:val="clear" w:color="auto" w:fill="auto"/>
          </w:tcPr>
          <w:p w14:paraId="300CECA6" w14:textId="77777777" w:rsidR="00482584" w:rsidRDefault="00482584" w:rsidP="00482584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1883" w:type="dxa"/>
            <w:shd w:val="clear" w:color="auto" w:fill="auto"/>
          </w:tcPr>
          <w:p w14:paraId="7ADF6E46" w14:textId="77777777" w:rsidR="00482584" w:rsidRDefault="00482584" w:rsidP="00482584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1468" w:type="dxa"/>
            <w:gridSpan w:val="2"/>
            <w:shd w:val="clear" w:color="auto" w:fill="auto"/>
          </w:tcPr>
          <w:p w14:paraId="689668B1" w14:textId="77777777" w:rsidR="00482584" w:rsidRDefault="00482584" w:rsidP="00482584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932" w:type="dxa"/>
            <w:shd w:val="clear" w:color="auto" w:fill="auto"/>
          </w:tcPr>
          <w:p w14:paraId="6D3B327A" w14:textId="77777777" w:rsidR="00482584" w:rsidRDefault="00482584" w:rsidP="00482584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916" w:type="dxa"/>
            <w:shd w:val="clear" w:color="auto" w:fill="auto"/>
          </w:tcPr>
          <w:p w14:paraId="130C6CE8" w14:textId="77777777" w:rsidR="00482584" w:rsidRDefault="00482584" w:rsidP="00482584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1523" w:type="dxa"/>
            <w:shd w:val="clear" w:color="auto" w:fill="auto"/>
          </w:tcPr>
          <w:p w14:paraId="5EBABA0D" w14:textId="77777777" w:rsidR="00482584" w:rsidRDefault="00482584" w:rsidP="00482584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1841" w:type="dxa"/>
            <w:shd w:val="clear" w:color="auto" w:fill="auto"/>
          </w:tcPr>
          <w:p w14:paraId="3C806049" w14:textId="77777777" w:rsidR="00482584" w:rsidRDefault="00482584" w:rsidP="00482584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</w:tr>
      <w:tr w:rsidR="00482584" w14:paraId="2229C30B" w14:textId="77777777" w:rsidTr="00482584">
        <w:trPr>
          <w:trHeight w:val="231"/>
        </w:trPr>
        <w:tc>
          <w:tcPr>
            <w:tcW w:w="1589" w:type="dxa"/>
            <w:shd w:val="clear" w:color="auto" w:fill="auto"/>
          </w:tcPr>
          <w:p w14:paraId="62329F6B" w14:textId="77777777" w:rsidR="00482584" w:rsidRDefault="00482584" w:rsidP="00482584">
            <w:pPr>
              <w:spacing w:before="100" w:beforeAutospacing="1" w:after="100" w:afterAutospacing="1"/>
              <w:contextualSpacing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946" w:type="dxa"/>
            <w:shd w:val="clear" w:color="auto" w:fill="auto"/>
          </w:tcPr>
          <w:p w14:paraId="4B1AC913" w14:textId="77777777" w:rsidR="00482584" w:rsidRDefault="00482584" w:rsidP="00482584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1883" w:type="dxa"/>
            <w:shd w:val="clear" w:color="auto" w:fill="auto"/>
          </w:tcPr>
          <w:p w14:paraId="5DA0CBBF" w14:textId="77777777" w:rsidR="00482584" w:rsidRDefault="00482584" w:rsidP="00482584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1468" w:type="dxa"/>
            <w:gridSpan w:val="2"/>
            <w:shd w:val="clear" w:color="auto" w:fill="auto"/>
          </w:tcPr>
          <w:p w14:paraId="7CB54329" w14:textId="77777777" w:rsidR="00482584" w:rsidRDefault="00482584" w:rsidP="00482584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932" w:type="dxa"/>
            <w:shd w:val="clear" w:color="auto" w:fill="auto"/>
          </w:tcPr>
          <w:p w14:paraId="50DE87DC" w14:textId="77777777" w:rsidR="00482584" w:rsidRDefault="00482584" w:rsidP="00482584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916" w:type="dxa"/>
            <w:shd w:val="clear" w:color="auto" w:fill="auto"/>
          </w:tcPr>
          <w:p w14:paraId="040EE874" w14:textId="77777777" w:rsidR="00482584" w:rsidRDefault="00482584" w:rsidP="00482584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1523" w:type="dxa"/>
            <w:shd w:val="clear" w:color="auto" w:fill="auto"/>
          </w:tcPr>
          <w:p w14:paraId="4AF86256" w14:textId="77777777" w:rsidR="00482584" w:rsidRDefault="00482584" w:rsidP="00482584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1841" w:type="dxa"/>
            <w:shd w:val="clear" w:color="auto" w:fill="auto"/>
          </w:tcPr>
          <w:p w14:paraId="35E15FEC" w14:textId="77777777" w:rsidR="00482584" w:rsidRDefault="00482584" w:rsidP="00482584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</w:tr>
      <w:tr w:rsidR="00482584" w14:paraId="24DBF82D" w14:textId="77777777" w:rsidTr="00482584">
        <w:trPr>
          <w:trHeight w:val="231"/>
        </w:trPr>
        <w:tc>
          <w:tcPr>
            <w:tcW w:w="1589" w:type="dxa"/>
            <w:shd w:val="clear" w:color="auto" w:fill="auto"/>
          </w:tcPr>
          <w:p w14:paraId="372C3C76" w14:textId="77777777" w:rsidR="00482584" w:rsidRDefault="00482584" w:rsidP="00482584">
            <w:pPr>
              <w:spacing w:before="100" w:beforeAutospacing="1" w:after="100" w:afterAutospacing="1"/>
              <w:contextualSpacing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946" w:type="dxa"/>
            <w:shd w:val="clear" w:color="auto" w:fill="auto"/>
          </w:tcPr>
          <w:p w14:paraId="37184EF0" w14:textId="77777777" w:rsidR="00482584" w:rsidRDefault="00482584" w:rsidP="00482584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1883" w:type="dxa"/>
            <w:shd w:val="clear" w:color="auto" w:fill="auto"/>
          </w:tcPr>
          <w:p w14:paraId="3A991F62" w14:textId="77777777" w:rsidR="00482584" w:rsidRDefault="00482584" w:rsidP="00482584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1468" w:type="dxa"/>
            <w:gridSpan w:val="2"/>
            <w:shd w:val="clear" w:color="auto" w:fill="auto"/>
          </w:tcPr>
          <w:p w14:paraId="1F55D669" w14:textId="77777777" w:rsidR="00482584" w:rsidRDefault="00482584" w:rsidP="00482584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932" w:type="dxa"/>
            <w:shd w:val="clear" w:color="auto" w:fill="auto"/>
          </w:tcPr>
          <w:p w14:paraId="3B0F2B86" w14:textId="77777777" w:rsidR="00482584" w:rsidRDefault="00482584" w:rsidP="00482584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916" w:type="dxa"/>
            <w:shd w:val="clear" w:color="auto" w:fill="auto"/>
          </w:tcPr>
          <w:p w14:paraId="5005820E" w14:textId="77777777" w:rsidR="00482584" w:rsidRDefault="00482584" w:rsidP="00482584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1523" w:type="dxa"/>
            <w:shd w:val="clear" w:color="auto" w:fill="auto"/>
          </w:tcPr>
          <w:p w14:paraId="7E5B2CC6" w14:textId="77777777" w:rsidR="00482584" w:rsidRDefault="00482584" w:rsidP="00482584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1841" w:type="dxa"/>
            <w:shd w:val="clear" w:color="auto" w:fill="auto"/>
          </w:tcPr>
          <w:p w14:paraId="0AD19208" w14:textId="77777777" w:rsidR="00482584" w:rsidRDefault="00482584" w:rsidP="00482584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</w:tr>
      <w:tr w:rsidR="00482584" w14:paraId="7EB1C8B6" w14:textId="77777777" w:rsidTr="00482584">
        <w:trPr>
          <w:trHeight w:val="484"/>
        </w:trPr>
        <w:tc>
          <w:tcPr>
            <w:tcW w:w="1589" w:type="dxa"/>
            <w:shd w:val="clear" w:color="auto" w:fill="auto"/>
          </w:tcPr>
          <w:p w14:paraId="07823BE4" w14:textId="77777777" w:rsidR="00482584" w:rsidRDefault="00482584" w:rsidP="00482584">
            <w:pPr>
              <w:spacing w:before="100" w:beforeAutospacing="1" w:after="100" w:afterAutospacing="1"/>
              <w:contextualSpacing/>
              <w:rPr>
                <w:rFonts w:ascii="Arial" w:hAnsi="Arial" w:cs="Arial"/>
                <w:bCs/>
                <w:color w:val="000000"/>
              </w:rPr>
            </w:pPr>
            <w:r>
              <w:rPr>
                <w:rFonts w:ascii="Arial" w:hAnsi="Arial" w:cs="Arial"/>
                <w:bCs/>
                <w:color w:val="000000"/>
              </w:rPr>
              <w:t>Purpose:</w:t>
            </w:r>
          </w:p>
        </w:tc>
        <w:tc>
          <w:tcPr>
            <w:tcW w:w="9509" w:type="dxa"/>
            <w:gridSpan w:val="8"/>
            <w:shd w:val="clear" w:color="auto" w:fill="auto"/>
          </w:tcPr>
          <w:p w14:paraId="2A40455D" w14:textId="6E9A712E" w:rsidR="00482584" w:rsidRPr="006B3A54" w:rsidRDefault="00482584" w:rsidP="00482584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</w:rPr>
            </w:pPr>
            <w:r w:rsidRPr="006B3A54">
              <w:rPr>
                <w:rFonts w:ascii="Arial" w:hAnsi="Arial" w:cs="Arial"/>
              </w:rPr>
              <w:t>${purpose}</w:t>
            </w:r>
          </w:p>
        </w:tc>
      </w:tr>
      <w:tr w:rsidR="00482584" w14:paraId="678478B4" w14:textId="77777777" w:rsidTr="00482584">
        <w:trPr>
          <w:trHeight w:val="231"/>
        </w:trPr>
        <w:tc>
          <w:tcPr>
            <w:tcW w:w="11098" w:type="dxa"/>
            <w:gridSpan w:val="9"/>
            <w:shd w:val="clear" w:color="auto" w:fill="auto"/>
          </w:tcPr>
          <w:p w14:paraId="056DFCB6" w14:textId="77777777" w:rsidR="00482584" w:rsidRDefault="00482584" w:rsidP="00482584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</w:tr>
      <w:tr w:rsidR="00482584" w14:paraId="4C0E45BC" w14:textId="77777777" w:rsidTr="00482584">
        <w:trPr>
          <w:trHeight w:val="231"/>
        </w:trPr>
        <w:tc>
          <w:tcPr>
            <w:tcW w:w="1589" w:type="dxa"/>
            <w:shd w:val="clear" w:color="auto" w:fill="auto"/>
          </w:tcPr>
          <w:p w14:paraId="60178022" w14:textId="77777777" w:rsidR="00482584" w:rsidRDefault="00482584" w:rsidP="00482584">
            <w:pPr>
              <w:spacing w:before="100" w:beforeAutospacing="1" w:after="100" w:afterAutospacing="1"/>
              <w:contextualSpacing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2829" w:type="dxa"/>
            <w:gridSpan w:val="2"/>
            <w:shd w:val="clear" w:color="auto" w:fill="auto"/>
          </w:tcPr>
          <w:p w14:paraId="009B8407" w14:textId="77777777" w:rsidR="00482584" w:rsidRDefault="00482584" w:rsidP="00482584">
            <w:pPr>
              <w:spacing w:before="100" w:beforeAutospacing="1" w:after="100" w:afterAutospacing="1"/>
              <w:contextualSpacing/>
              <w:rPr>
                <w:rFonts w:ascii="Arial" w:hAnsi="Arial" w:cs="Arial"/>
                <w:bCs/>
                <w:color w:val="000000"/>
              </w:rPr>
            </w:pPr>
            <w:r>
              <w:rPr>
                <w:rFonts w:ascii="Arial" w:hAnsi="Arial" w:cs="Arial"/>
                <w:bCs/>
                <w:color w:val="000000"/>
              </w:rPr>
              <w:t>Requested by:</w:t>
            </w:r>
          </w:p>
        </w:tc>
        <w:tc>
          <w:tcPr>
            <w:tcW w:w="2400" w:type="dxa"/>
            <w:gridSpan w:val="3"/>
            <w:shd w:val="clear" w:color="auto" w:fill="auto"/>
          </w:tcPr>
          <w:p w14:paraId="6924B4B1" w14:textId="77777777" w:rsidR="00482584" w:rsidRDefault="00482584" w:rsidP="00482584">
            <w:pPr>
              <w:spacing w:before="100" w:beforeAutospacing="1" w:after="100" w:afterAutospacing="1"/>
              <w:contextualSpacing/>
              <w:rPr>
                <w:rFonts w:ascii="Arial" w:hAnsi="Arial" w:cs="Arial"/>
                <w:bCs/>
                <w:color w:val="000000"/>
              </w:rPr>
            </w:pPr>
            <w:r>
              <w:rPr>
                <w:rFonts w:ascii="Arial" w:hAnsi="Arial" w:cs="Arial"/>
                <w:bCs/>
                <w:color w:val="000000"/>
              </w:rPr>
              <w:t>Approved by:</w:t>
            </w:r>
          </w:p>
        </w:tc>
        <w:tc>
          <w:tcPr>
            <w:tcW w:w="2439" w:type="dxa"/>
            <w:gridSpan w:val="2"/>
            <w:shd w:val="clear" w:color="auto" w:fill="auto"/>
          </w:tcPr>
          <w:p w14:paraId="4034D453" w14:textId="77777777" w:rsidR="00482584" w:rsidRDefault="00482584" w:rsidP="00482584">
            <w:pPr>
              <w:spacing w:before="100" w:beforeAutospacing="1" w:after="100" w:afterAutospacing="1"/>
              <w:contextualSpacing/>
              <w:rPr>
                <w:rFonts w:ascii="Arial" w:hAnsi="Arial" w:cs="Arial"/>
                <w:bCs/>
                <w:color w:val="000000"/>
              </w:rPr>
            </w:pPr>
            <w:r>
              <w:rPr>
                <w:rFonts w:ascii="Arial" w:hAnsi="Arial" w:cs="Arial"/>
                <w:bCs/>
                <w:color w:val="000000"/>
              </w:rPr>
              <w:t>Issued by:</w:t>
            </w:r>
          </w:p>
        </w:tc>
        <w:tc>
          <w:tcPr>
            <w:tcW w:w="1841" w:type="dxa"/>
            <w:shd w:val="clear" w:color="auto" w:fill="auto"/>
          </w:tcPr>
          <w:p w14:paraId="45C25A48" w14:textId="77777777" w:rsidR="00482584" w:rsidRDefault="00482584" w:rsidP="00482584">
            <w:pPr>
              <w:spacing w:before="100" w:beforeAutospacing="1" w:after="100" w:afterAutospacing="1"/>
              <w:contextualSpacing/>
              <w:rPr>
                <w:rFonts w:ascii="Arial" w:hAnsi="Arial" w:cs="Arial"/>
                <w:bCs/>
                <w:color w:val="000000"/>
              </w:rPr>
            </w:pPr>
            <w:r>
              <w:rPr>
                <w:rFonts w:ascii="Arial" w:hAnsi="Arial" w:cs="Arial"/>
                <w:bCs/>
                <w:color w:val="000000"/>
              </w:rPr>
              <w:t>Received by:</w:t>
            </w:r>
          </w:p>
        </w:tc>
      </w:tr>
      <w:tr w:rsidR="00482584" w14:paraId="4BFCBCA1" w14:textId="77777777" w:rsidTr="00482584">
        <w:trPr>
          <w:trHeight w:val="484"/>
        </w:trPr>
        <w:tc>
          <w:tcPr>
            <w:tcW w:w="1589" w:type="dxa"/>
            <w:shd w:val="clear" w:color="auto" w:fill="auto"/>
          </w:tcPr>
          <w:p w14:paraId="5A96255F" w14:textId="77777777" w:rsidR="00482584" w:rsidRPr="00323F69" w:rsidRDefault="00482584" w:rsidP="00482584">
            <w:pPr>
              <w:spacing w:before="100" w:beforeAutospacing="1" w:after="100" w:afterAutospacing="1"/>
              <w:contextualSpacing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 w:rsidRPr="00323F69">
              <w:rPr>
                <w:rFonts w:ascii="Arial" w:hAnsi="Arial" w:cs="Arial"/>
                <w:b/>
                <w:color w:val="000000"/>
                <w:sz w:val="22"/>
                <w:szCs w:val="22"/>
              </w:rPr>
              <w:t>Signature:</w:t>
            </w:r>
          </w:p>
        </w:tc>
        <w:tc>
          <w:tcPr>
            <w:tcW w:w="2829" w:type="dxa"/>
            <w:gridSpan w:val="2"/>
            <w:shd w:val="clear" w:color="auto" w:fill="auto"/>
          </w:tcPr>
          <w:p w14:paraId="4D2492D0" w14:textId="77777777" w:rsidR="00482584" w:rsidRDefault="00482584" w:rsidP="00482584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2400" w:type="dxa"/>
            <w:gridSpan w:val="3"/>
            <w:shd w:val="clear" w:color="auto" w:fill="auto"/>
          </w:tcPr>
          <w:p w14:paraId="0F212595" w14:textId="77777777" w:rsidR="00482584" w:rsidRDefault="00482584" w:rsidP="00482584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2439" w:type="dxa"/>
            <w:gridSpan w:val="2"/>
            <w:shd w:val="clear" w:color="auto" w:fill="auto"/>
          </w:tcPr>
          <w:p w14:paraId="05AB8DD0" w14:textId="77777777" w:rsidR="00482584" w:rsidRDefault="00482584" w:rsidP="00482584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1841" w:type="dxa"/>
            <w:shd w:val="clear" w:color="auto" w:fill="auto"/>
          </w:tcPr>
          <w:p w14:paraId="216C1F62" w14:textId="77777777" w:rsidR="00482584" w:rsidRDefault="00482584" w:rsidP="00482584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</w:tr>
      <w:tr w:rsidR="00482584" w14:paraId="3C7FD895" w14:textId="77777777" w:rsidTr="00482584">
        <w:trPr>
          <w:trHeight w:val="231"/>
        </w:trPr>
        <w:tc>
          <w:tcPr>
            <w:tcW w:w="1589" w:type="dxa"/>
            <w:shd w:val="clear" w:color="auto" w:fill="auto"/>
          </w:tcPr>
          <w:p w14:paraId="39DD5803" w14:textId="77777777" w:rsidR="00482584" w:rsidRPr="00323F69" w:rsidRDefault="00482584" w:rsidP="00482584">
            <w:pPr>
              <w:spacing w:before="100" w:beforeAutospacing="1" w:after="100" w:afterAutospacing="1"/>
              <w:contextualSpacing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 w:rsidRPr="00323F69">
              <w:rPr>
                <w:rFonts w:ascii="Arial" w:hAnsi="Arial" w:cs="Arial"/>
                <w:b/>
                <w:color w:val="000000"/>
                <w:sz w:val="22"/>
                <w:szCs w:val="22"/>
              </w:rPr>
              <w:t>Name:</w:t>
            </w:r>
          </w:p>
        </w:tc>
        <w:tc>
          <w:tcPr>
            <w:tcW w:w="2829" w:type="dxa"/>
            <w:gridSpan w:val="2"/>
            <w:shd w:val="clear" w:color="auto" w:fill="auto"/>
          </w:tcPr>
          <w:p w14:paraId="7B8637AA" w14:textId="079995C0" w:rsidR="00482584" w:rsidRPr="006B3A54" w:rsidRDefault="00482584" w:rsidP="00482584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/>
                <w:bCs/>
              </w:rPr>
            </w:pPr>
            <w:r w:rsidRPr="006B3A54">
              <w:rPr>
                <w:rFonts w:ascii="Arial" w:hAnsi="Arial" w:cs="Arial"/>
                <w:b/>
                <w:bCs/>
              </w:rPr>
              <w:t>${requested}</w:t>
            </w:r>
          </w:p>
        </w:tc>
        <w:tc>
          <w:tcPr>
            <w:tcW w:w="2400" w:type="dxa"/>
            <w:gridSpan w:val="3"/>
            <w:shd w:val="clear" w:color="auto" w:fill="auto"/>
          </w:tcPr>
          <w:p w14:paraId="67126705" w14:textId="32374EE1" w:rsidR="00482584" w:rsidRPr="006B3A54" w:rsidRDefault="00482584" w:rsidP="00482584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/>
                <w:bCs/>
              </w:rPr>
            </w:pPr>
            <w:r w:rsidRPr="006B3A54">
              <w:rPr>
                <w:rFonts w:ascii="Arial" w:hAnsi="Arial" w:cs="Arial"/>
                <w:b/>
                <w:bCs/>
              </w:rPr>
              <w:t>${approved}</w:t>
            </w:r>
          </w:p>
        </w:tc>
        <w:tc>
          <w:tcPr>
            <w:tcW w:w="2439" w:type="dxa"/>
            <w:gridSpan w:val="2"/>
            <w:shd w:val="clear" w:color="auto" w:fill="auto"/>
          </w:tcPr>
          <w:p w14:paraId="48072B2B" w14:textId="2A1291B0" w:rsidR="00482584" w:rsidRPr="006B3A54" w:rsidRDefault="00482584" w:rsidP="00482584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/>
                <w:bCs/>
              </w:rPr>
            </w:pPr>
            <w:r w:rsidRPr="006B3A54">
              <w:rPr>
                <w:rFonts w:ascii="Arial" w:hAnsi="Arial" w:cs="Arial"/>
                <w:b/>
                <w:bCs/>
              </w:rPr>
              <w:t>${issued}</w:t>
            </w:r>
          </w:p>
        </w:tc>
        <w:tc>
          <w:tcPr>
            <w:tcW w:w="1841" w:type="dxa"/>
            <w:shd w:val="clear" w:color="auto" w:fill="auto"/>
          </w:tcPr>
          <w:p w14:paraId="560FF03B" w14:textId="256BC37D" w:rsidR="00482584" w:rsidRPr="006B3A54" w:rsidRDefault="00482584" w:rsidP="00482584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/>
                <w:bCs/>
              </w:rPr>
            </w:pPr>
            <w:r w:rsidRPr="006B3A54">
              <w:rPr>
                <w:rFonts w:ascii="Arial" w:hAnsi="Arial" w:cs="Arial"/>
                <w:b/>
                <w:bCs/>
              </w:rPr>
              <w:t>${received}</w:t>
            </w:r>
          </w:p>
        </w:tc>
      </w:tr>
      <w:tr w:rsidR="00482584" w14:paraId="074FD62B" w14:textId="77777777" w:rsidTr="00482584">
        <w:trPr>
          <w:trHeight w:val="231"/>
        </w:trPr>
        <w:tc>
          <w:tcPr>
            <w:tcW w:w="1589" w:type="dxa"/>
            <w:shd w:val="clear" w:color="auto" w:fill="auto"/>
          </w:tcPr>
          <w:p w14:paraId="0FA49B1B" w14:textId="77777777" w:rsidR="00482584" w:rsidRDefault="00482584" w:rsidP="00482584">
            <w:pPr>
              <w:spacing w:before="100" w:beforeAutospacing="1" w:after="100" w:afterAutospacing="1"/>
              <w:contextualSpacing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Designation:</w:t>
            </w:r>
          </w:p>
        </w:tc>
        <w:tc>
          <w:tcPr>
            <w:tcW w:w="2829" w:type="dxa"/>
            <w:gridSpan w:val="2"/>
            <w:shd w:val="clear" w:color="auto" w:fill="auto"/>
          </w:tcPr>
          <w:p w14:paraId="38DF1F85" w14:textId="3B5E1DB2" w:rsidR="00482584" w:rsidRPr="006B3A54" w:rsidRDefault="00482584" w:rsidP="00482584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</w:rPr>
            </w:pPr>
          </w:p>
        </w:tc>
        <w:tc>
          <w:tcPr>
            <w:tcW w:w="2400" w:type="dxa"/>
            <w:gridSpan w:val="3"/>
            <w:shd w:val="clear" w:color="auto" w:fill="auto"/>
          </w:tcPr>
          <w:p w14:paraId="62C8FA72" w14:textId="2C76BE2F" w:rsidR="00482584" w:rsidRDefault="00482584" w:rsidP="00482584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2439" w:type="dxa"/>
            <w:gridSpan w:val="2"/>
            <w:shd w:val="clear" w:color="auto" w:fill="auto"/>
          </w:tcPr>
          <w:p w14:paraId="533CCC0B" w14:textId="24A616B3" w:rsidR="00482584" w:rsidRDefault="00482584" w:rsidP="00482584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1841" w:type="dxa"/>
            <w:shd w:val="clear" w:color="auto" w:fill="auto"/>
          </w:tcPr>
          <w:p w14:paraId="5E6C99A9" w14:textId="77777777" w:rsidR="00482584" w:rsidRDefault="00482584" w:rsidP="00482584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</w:tr>
      <w:tr w:rsidR="00482584" w14:paraId="4D296931" w14:textId="77777777" w:rsidTr="00482584">
        <w:trPr>
          <w:trHeight w:val="87"/>
        </w:trPr>
        <w:tc>
          <w:tcPr>
            <w:tcW w:w="1589" w:type="dxa"/>
            <w:shd w:val="clear" w:color="auto" w:fill="auto"/>
          </w:tcPr>
          <w:p w14:paraId="1CD7E712" w14:textId="77777777" w:rsidR="00482584" w:rsidRDefault="00482584" w:rsidP="00482584">
            <w:pPr>
              <w:spacing w:before="100" w:beforeAutospacing="1" w:after="100" w:afterAutospacing="1"/>
              <w:contextualSpacing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Date:</w:t>
            </w:r>
          </w:p>
        </w:tc>
        <w:tc>
          <w:tcPr>
            <w:tcW w:w="2829" w:type="dxa"/>
            <w:gridSpan w:val="2"/>
            <w:shd w:val="clear" w:color="auto" w:fill="auto"/>
          </w:tcPr>
          <w:p w14:paraId="21C860E7" w14:textId="77777777" w:rsidR="00482584" w:rsidRDefault="00482584" w:rsidP="00482584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2400" w:type="dxa"/>
            <w:gridSpan w:val="3"/>
            <w:shd w:val="clear" w:color="auto" w:fill="auto"/>
          </w:tcPr>
          <w:p w14:paraId="1F3A3CB6" w14:textId="77777777" w:rsidR="00482584" w:rsidRDefault="00482584" w:rsidP="00482584">
            <w:pPr>
              <w:spacing w:before="100" w:beforeAutospacing="1" w:after="100" w:afterAutospacing="1"/>
              <w:ind w:left="720" w:hanging="720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2439" w:type="dxa"/>
            <w:gridSpan w:val="2"/>
            <w:shd w:val="clear" w:color="auto" w:fill="auto"/>
          </w:tcPr>
          <w:p w14:paraId="1837CDD6" w14:textId="77777777" w:rsidR="00482584" w:rsidRDefault="00482584" w:rsidP="00482584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1841" w:type="dxa"/>
            <w:shd w:val="clear" w:color="auto" w:fill="auto"/>
          </w:tcPr>
          <w:p w14:paraId="2FE05BAB" w14:textId="77777777" w:rsidR="00482584" w:rsidRDefault="00482584" w:rsidP="00482584">
            <w:pPr>
              <w:spacing w:before="100" w:beforeAutospacing="1" w:after="100" w:afterAutospacing="1"/>
              <w:contextualSpacing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</w:tr>
    </w:tbl>
    <w:p w14:paraId="48B54DDF" w14:textId="77777777" w:rsidR="00B444FC" w:rsidRPr="00B444FC" w:rsidRDefault="00DC4390" w:rsidP="00482584">
      <w:pPr>
        <w:tabs>
          <w:tab w:val="left" w:pos="8085"/>
        </w:tabs>
        <w:spacing w:before="100" w:beforeAutospacing="1" w:after="100" w:afterAutospacing="1"/>
        <w:ind w:left="8085" w:hanging="8085"/>
        <w:contextualSpacing/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tab/>
      </w:r>
    </w:p>
    <w:sectPr w:rsidR="00B444FC" w:rsidRPr="00B444FC" w:rsidSect="00E06DE3">
      <w:headerReference w:type="even" r:id="rId9"/>
      <w:footerReference w:type="default" r:id="rId10"/>
      <w:pgSz w:w="11907" w:h="16839" w:code="9"/>
      <w:pgMar w:top="720" w:right="720" w:bottom="720" w:left="720" w:header="720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FF2651" w14:textId="77777777" w:rsidR="00417DFB" w:rsidRDefault="00417DFB">
      <w:r>
        <w:separator/>
      </w:r>
    </w:p>
  </w:endnote>
  <w:endnote w:type="continuationSeparator" w:id="0">
    <w:p w14:paraId="567D25F5" w14:textId="77777777" w:rsidR="00417DFB" w:rsidRDefault="00417D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E4DD96" w14:textId="67F42D4E" w:rsidR="004A6E13" w:rsidRPr="002B2010" w:rsidRDefault="006747B8" w:rsidP="005261BC">
    <w:pPr>
      <w:pStyle w:val="Footer"/>
      <w:jc w:val="center"/>
      <w:rPr>
        <w:rFonts w:ascii="Arial" w:hAnsi="Arial" w:cs="Arial"/>
      </w:rPr>
    </w:pPr>
    <w:r>
      <w:rPr>
        <w:noProof/>
      </w:rPr>
      <w:drawing>
        <wp:anchor distT="0" distB="0" distL="114300" distR="114300" simplePos="0" relativeHeight="251657728" behindDoc="1" locked="0" layoutInCell="1" allowOverlap="1" wp14:anchorId="1D4A8D9F" wp14:editId="762797B7">
          <wp:simplePos x="0" y="0"/>
          <wp:positionH relativeFrom="column">
            <wp:posOffset>163830</wp:posOffset>
          </wp:positionH>
          <wp:positionV relativeFrom="paragraph">
            <wp:posOffset>-561975</wp:posOffset>
          </wp:positionV>
          <wp:extent cx="6465570" cy="876300"/>
          <wp:effectExtent l="0" t="0" r="0" b="0"/>
          <wp:wrapNone/>
          <wp:docPr id="9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65570" cy="876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0E5261" w14:textId="77777777" w:rsidR="00417DFB" w:rsidRDefault="00417DFB">
      <w:r>
        <w:separator/>
      </w:r>
    </w:p>
  </w:footnote>
  <w:footnote w:type="continuationSeparator" w:id="0">
    <w:p w14:paraId="690163FC" w14:textId="77777777" w:rsidR="00417DFB" w:rsidRDefault="00417DF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9B9C9D" w14:textId="77777777" w:rsidR="00A91C81" w:rsidRDefault="003637E9">
    <w:r>
      <w:c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9519A"/>
    <w:multiLevelType w:val="multilevel"/>
    <w:tmpl w:val="A6D6CF08"/>
    <w:lvl w:ilvl="0">
      <w:start w:val="1"/>
      <w:numFmt w:val="decimal"/>
      <w:lvlText w:val="%1."/>
      <w:lvlJc w:val="left"/>
      <w:pPr>
        <w:ind w:left="1800" w:hanging="360"/>
      </w:pPr>
      <w:rPr>
        <w:i w:val="0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i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i/>
      </w:rPr>
    </w:lvl>
    <w:lvl w:ilvl="3">
      <w:start w:val="1"/>
      <w:numFmt w:val="decimal"/>
      <w:lvlText w:val="%1.%2.%3.%4"/>
      <w:lvlJc w:val="left"/>
      <w:pPr>
        <w:ind w:left="2520" w:hanging="1080"/>
      </w:pPr>
      <w:rPr>
        <w:i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i/>
      </w:rPr>
    </w:lvl>
    <w:lvl w:ilvl="5">
      <w:start w:val="1"/>
      <w:numFmt w:val="decimal"/>
      <w:lvlText w:val="%1.%2.%3.%4.%5.%6"/>
      <w:lvlJc w:val="left"/>
      <w:pPr>
        <w:ind w:left="2880" w:hanging="1440"/>
      </w:pPr>
      <w:rPr>
        <w:i/>
      </w:rPr>
    </w:lvl>
    <w:lvl w:ilvl="6">
      <w:start w:val="1"/>
      <w:numFmt w:val="decimal"/>
      <w:lvlText w:val="%1.%2.%3.%4.%5.%6.%7"/>
      <w:lvlJc w:val="left"/>
      <w:pPr>
        <w:ind w:left="2880" w:hanging="1440"/>
      </w:pPr>
      <w:rPr>
        <w:i/>
      </w:rPr>
    </w:lvl>
    <w:lvl w:ilvl="7">
      <w:start w:val="1"/>
      <w:numFmt w:val="decimal"/>
      <w:lvlText w:val="%1.%2.%3.%4.%5.%6.%7.%8"/>
      <w:lvlJc w:val="left"/>
      <w:pPr>
        <w:ind w:left="3240" w:hanging="1800"/>
      </w:pPr>
      <w:rPr>
        <w:i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i/>
      </w:rPr>
    </w:lvl>
  </w:abstractNum>
  <w:abstractNum w:abstractNumId="1" w15:restartNumberingAfterBreak="0">
    <w:nsid w:val="066F7D10"/>
    <w:multiLevelType w:val="hybridMultilevel"/>
    <w:tmpl w:val="0492AF96"/>
    <w:lvl w:ilvl="0" w:tplc="B9CAF288">
      <w:start w:val="1"/>
      <w:numFmt w:val="lowerRoman"/>
      <w:lvlText w:val="%1."/>
      <w:lvlJc w:val="left"/>
      <w:pPr>
        <w:ind w:left="2340" w:hanging="72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700" w:hanging="360"/>
      </w:pPr>
    </w:lvl>
    <w:lvl w:ilvl="2" w:tplc="3409001B" w:tentative="1">
      <w:start w:val="1"/>
      <w:numFmt w:val="lowerRoman"/>
      <w:lvlText w:val="%3."/>
      <w:lvlJc w:val="right"/>
      <w:pPr>
        <w:ind w:left="3420" w:hanging="180"/>
      </w:pPr>
    </w:lvl>
    <w:lvl w:ilvl="3" w:tplc="3409000F" w:tentative="1">
      <w:start w:val="1"/>
      <w:numFmt w:val="decimal"/>
      <w:lvlText w:val="%4."/>
      <w:lvlJc w:val="left"/>
      <w:pPr>
        <w:ind w:left="4140" w:hanging="360"/>
      </w:pPr>
    </w:lvl>
    <w:lvl w:ilvl="4" w:tplc="34090019" w:tentative="1">
      <w:start w:val="1"/>
      <w:numFmt w:val="lowerLetter"/>
      <w:lvlText w:val="%5."/>
      <w:lvlJc w:val="left"/>
      <w:pPr>
        <w:ind w:left="4860" w:hanging="360"/>
      </w:pPr>
    </w:lvl>
    <w:lvl w:ilvl="5" w:tplc="3409001B" w:tentative="1">
      <w:start w:val="1"/>
      <w:numFmt w:val="lowerRoman"/>
      <w:lvlText w:val="%6."/>
      <w:lvlJc w:val="right"/>
      <w:pPr>
        <w:ind w:left="5580" w:hanging="180"/>
      </w:pPr>
    </w:lvl>
    <w:lvl w:ilvl="6" w:tplc="3409000F" w:tentative="1">
      <w:start w:val="1"/>
      <w:numFmt w:val="decimal"/>
      <w:lvlText w:val="%7."/>
      <w:lvlJc w:val="left"/>
      <w:pPr>
        <w:ind w:left="6300" w:hanging="360"/>
      </w:pPr>
    </w:lvl>
    <w:lvl w:ilvl="7" w:tplc="34090019" w:tentative="1">
      <w:start w:val="1"/>
      <w:numFmt w:val="lowerLetter"/>
      <w:lvlText w:val="%8."/>
      <w:lvlJc w:val="left"/>
      <w:pPr>
        <w:ind w:left="7020" w:hanging="360"/>
      </w:pPr>
    </w:lvl>
    <w:lvl w:ilvl="8" w:tplc="34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2" w15:restartNumberingAfterBreak="0">
    <w:nsid w:val="07A744E9"/>
    <w:multiLevelType w:val="hybridMultilevel"/>
    <w:tmpl w:val="44D88390"/>
    <w:lvl w:ilvl="0" w:tplc="FF2842F6">
      <w:start w:val="1"/>
      <w:numFmt w:val="lowerRoman"/>
      <w:lvlText w:val="%1."/>
      <w:lvlJc w:val="left"/>
      <w:pPr>
        <w:ind w:left="2295" w:hanging="72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655" w:hanging="360"/>
      </w:pPr>
    </w:lvl>
    <w:lvl w:ilvl="2" w:tplc="3409001B" w:tentative="1">
      <w:start w:val="1"/>
      <w:numFmt w:val="lowerRoman"/>
      <w:lvlText w:val="%3."/>
      <w:lvlJc w:val="right"/>
      <w:pPr>
        <w:ind w:left="3375" w:hanging="180"/>
      </w:pPr>
    </w:lvl>
    <w:lvl w:ilvl="3" w:tplc="3409000F" w:tentative="1">
      <w:start w:val="1"/>
      <w:numFmt w:val="decimal"/>
      <w:lvlText w:val="%4."/>
      <w:lvlJc w:val="left"/>
      <w:pPr>
        <w:ind w:left="4095" w:hanging="360"/>
      </w:pPr>
    </w:lvl>
    <w:lvl w:ilvl="4" w:tplc="34090019" w:tentative="1">
      <w:start w:val="1"/>
      <w:numFmt w:val="lowerLetter"/>
      <w:lvlText w:val="%5."/>
      <w:lvlJc w:val="left"/>
      <w:pPr>
        <w:ind w:left="4815" w:hanging="360"/>
      </w:pPr>
    </w:lvl>
    <w:lvl w:ilvl="5" w:tplc="3409001B" w:tentative="1">
      <w:start w:val="1"/>
      <w:numFmt w:val="lowerRoman"/>
      <w:lvlText w:val="%6."/>
      <w:lvlJc w:val="right"/>
      <w:pPr>
        <w:ind w:left="5535" w:hanging="180"/>
      </w:pPr>
    </w:lvl>
    <w:lvl w:ilvl="6" w:tplc="3409000F" w:tentative="1">
      <w:start w:val="1"/>
      <w:numFmt w:val="decimal"/>
      <w:lvlText w:val="%7."/>
      <w:lvlJc w:val="left"/>
      <w:pPr>
        <w:ind w:left="6255" w:hanging="360"/>
      </w:pPr>
    </w:lvl>
    <w:lvl w:ilvl="7" w:tplc="34090019" w:tentative="1">
      <w:start w:val="1"/>
      <w:numFmt w:val="lowerLetter"/>
      <w:lvlText w:val="%8."/>
      <w:lvlJc w:val="left"/>
      <w:pPr>
        <w:ind w:left="6975" w:hanging="360"/>
      </w:pPr>
    </w:lvl>
    <w:lvl w:ilvl="8" w:tplc="3409001B" w:tentative="1">
      <w:start w:val="1"/>
      <w:numFmt w:val="lowerRoman"/>
      <w:lvlText w:val="%9."/>
      <w:lvlJc w:val="right"/>
      <w:pPr>
        <w:ind w:left="7695" w:hanging="180"/>
      </w:pPr>
    </w:lvl>
  </w:abstractNum>
  <w:abstractNum w:abstractNumId="3" w15:restartNumberingAfterBreak="0">
    <w:nsid w:val="10FD7874"/>
    <w:multiLevelType w:val="hybridMultilevel"/>
    <w:tmpl w:val="B5B21796"/>
    <w:lvl w:ilvl="0" w:tplc="04090019">
      <w:start w:val="1"/>
      <w:numFmt w:val="lowerLetter"/>
      <w:lvlText w:val="%1."/>
      <w:lvlJc w:val="left"/>
      <w:pPr>
        <w:ind w:left="3619" w:hanging="360"/>
      </w:pPr>
    </w:lvl>
    <w:lvl w:ilvl="1" w:tplc="04090019" w:tentative="1">
      <w:start w:val="1"/>
      <w:numFmt w:val="lowerLetter"/>
      <w:lvlText w:val="%2."/>
      <w:lvlJc w:val="left"/>
      <w:pPr>
        <w:ind w:left="4339" w:hanging="360"/>
      </w:pPr>
    </w:lvl>
    <w:lvl w:ilvl="2" w:tplc="0409001B" w:tentative="1">
      <w:start w:val="1"/>
      <w:numFmt w:val="lowerRoman"/>
      <w:lvlText w:val="%3."/>
      <w:lvlJc w:val="right"/>
      <w:pPr>
        <w:ind w:left="5059" w:hanging="180"/>
      </w:pPr>
    </w:lvl>
    <w:lvl w:ilvl="3" w:tplc="0409000F" w:tentative="1">
      <w:start w:val="1"/>
      <w:numFmt w:val="decimal"/>
      <w:lvlText w:val="%4."/>
      <w:lvlJc w:val="left"/>
      <w:pPr>
        <w:ind w:left="5779" w:hanging="360"/>
      </w:pPr>
    </w:lvl>
    <w:lvl w:ilvl="4" w:tplc="04090019" w:tentative="1">
      <w:start w:val="1"/>
      <w:numFmt w:val="lowerLetter"/>
      <w:lvlText w:val="%5."/>
      <w:lvlJc w:val="left"/>
      <w:pPr>
        <w:ind w:left="6499" w:hanging="360"/>
      </w:pPr>
    </w:lvl>
    <w:lvl w:ilvl="5" w:tplc="0409001B" w:tentative="1">
      <w:start w:val="1"/>
      <w:numFmt w:val="lowerRoman"/>
      <w:lvlText w:val="%6."/>
      <w:lvlJc w:val="right"/>
      <w:pPr>
        <w:ind w:left="7219" w:hanging="180"/>
      </w:pPr>
    </w:lvl>
    <w:lvl w:ilvl="6" w:tplc="0409000F" w:tentative="1">
      <w:start w:val="1"/>
      <w:numFmt w:val="decimal"/>
      <w:lvlText w:val="%7."/>
      <w:lvlJc w:val="left"/>
      <w:pPr>
        <w:ind w:left="7939" w:hanging="360"/>
      </w:pPr>
    </w:lvl>
    <w:lvl w:ilvl="7" w:tplc="04090019" w:tentative="1">
      <w:start w:val="1"/>
      <w:numFmt w:val="lowerLetter"/>
      <w:lvlText w:val="%8."/>
      <w:lvlJc w:val="left"/>
      <w:pPr>
        <w:ind w:left="8659" w:hanging="360"/>
      </w:pPr>
    </w:lvl>
    <w:lvl w:ilvl="8" w:tplc="0409001B" w:tentative="1">
      <w:start w:val="1"/>
      <w:numFmt w:val="lowerRoman"/>
      <w:lvlText w:val="%9."/>
      <w:lvlJc w:val="right"/>
      <w:pPr>
        <w:ind w:left="9379" w:hanging="180"/>
      </w:pPr>
    </w:lvl>
  </w:abstractNum>
  <w:abstractNum w:abstractNumId="4" w15:restartNumberingAfterBreak="0">
    <w:nsid w:val="156B66D1"/>
    <w:multiLevelType w:val="multilevel"/>
    <w:tmpl w:val="3EA6EA5A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17915406"/>
    <w:multiLevelType w:val="hybridMultilevel"/>
    <w:tmpl w:val="D6D0A34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A07583"/>
    <w:multiLevelType w:val="multilevel"/>
    <w:tmpl w:val="8DC4282A"/>
    <w:lvl w:ilvl="0">
      <w:start w:val="2"/>
      <w:numFmt w:val="decimal"/>
      <w:lvlText w:val="%1"/>
      <w:lvlJc w:val="left"/>
      <w:pPr>
        <w:tabs>
          <w:tab w:val="num" w:pos="585"/>
        </w:tabs>
        <w:ind w:left="585" w:hanging="58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585"/>
        </w:tabs>
        <w:ind w:left="585" w:hanging="58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7" w15:restartNumberingAfterBreak="0">
    <w:nsid w:val="18C45D12"/>
    <w:multiLevelType w:val="hybridMultilevel"/>
    <w:tmpl w:val="5AD63A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6B4E58"/>
    <w:multiLevelType w:val="hybridMultilevel"/>
    <w:tmpl w:val="B17A1D8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037F9F"/>
    <w:multiLevelType w:val="hybridMultilevel"/>
    <w:tmpl w:val="70F25EA0"/>
    <w:lvl w:ilvl="0" w:tplc="5874AE9C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color w:val="auto"/>
      </w:rPr>
    </w:lvl>
    <w:lvl w:ilvl="1" w:tplc="08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10" w15:restartNumberingAfterBreak="0">
    <w:nsid w:val="35A52620"/>
    <w:multiLevelType w:val="hybridMultilevel"/>
    <w:tmpl w:val="A88C80F2"/>
    <w:lvl w:ilvl="0" w:tplc="A2FC49DA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1" w15:restartNumberingAfterBreak="0">
    <w:nsid w:val="37D3520D"/>
    <w:multiLevelType w:val="multilevel"/>
    <w:tmpl w:val="EC561F92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960"/>
        </w:tabs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6480"/>
        </w:tabs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920"/>
        </w:tabs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9000"/>
        </w:tabs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0440"/>
        </w:tabs>
        <w:ind w:left="10440" w:hanging="1800"/>
      </w:pPr>
      <w:rPr>
        <w:rFonts w:hint="default"/>
      </w:rPr>
    </w:lvl>
  </w:abstractNum>
  <w:abstractNum w:abstractNumId="12" w15:restartNumberingAfterBreak="0">
    <w:nsid w:val="3CFF37EA"/>
    <w:multiLevelType w:val="hybridMultilevel"/>
    <w:tmpl w:val="E8D00362"/>
    <w:lvl w:ilvl="0" w:tplc="29D8A144">
      <w:start w:val="1"/>
      <w:numFmt w:val="lowerLetter"/>
      <w:lvlText w:val="%1."/>
      <w:lvlJc w:val="left"/>
      <w:pPr>
        <w:ind w:left="71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30" w:hanging="360"/>
      </w:pPr>
    </w:lvl>
    <w:lvl w:ilvl="2" w:tplc="0409001B" w:tentative="1">
      <w:start w:val="1"/>
      <w:numFmt w:val="lowerRoman"/>
      <w:lvlText w:val="%3."/>
      <w:lvlJc w:val="right"/>
      <w:pPr>
        <w:ind w:left="2150" w:hanging="180"/>
      </w:pPr>
    </w:lvl>
    <w:lvl w:ilvl="3" w:tplc="0409000F" w:tentative="1">
      <w:start w:val="1"/>
      <w:numFmt w:val="decimal"/>
      <w:lvlText w:val="%4."/>
      <w:lvlJc w:val="left"/>
      <w:pPr>
        <w:ind w:left="2870" w:hanging="360"/>
      </w:pPr>
    </w:lvl>
    <w:lvl w:ilvl="4" w:tplc="04090019" w:tentative="1">
      <w:start w:val="1"/>
      <w:numFmt w:val="lowerLetter"/>
      <w:lvlText w:val="%5."/>
      <w:lvlJc w:val="left"/>
      <w:pPr>
        <w:ind w:left="3590" w:hanging="360"/>
      </w:pPr>
    </w:lvl>
    <w:lvl w:ilvl="5" w:tplc="0409001B" w:tentative="1">
      <w:start w:val="1"/>
      <w:numFmt w:val="lowerRoman"/>
      <w:lvlText w:val="%6."/>
      <w:lvlJc w:val="right"/>
      <w:pPr>
        <w:ind w:left="4310" w:hanging="180"/>
      </w:pPr>
    </w:lvl>
    <w:lvl w:ilvl="6" w:tplc="0409000F" w:tentative="1">
      <w:start w:val="1"/>
      <w:numFmt w:val="decimal"/>
      <w:lvlText w:val="%7."/>
      <w:lvlJc w:val="left"/>
      <w:pPr>
        <w:ind w:left="5030" w:hanging="360"/>
      </w:pPr>
    </w:lvl>
    <w:lvl w:ilvl="7" w:tplc="04090019" w:tentative="1">
      <w:start w:val="1"/>
      <w:numFmt w:val="lowerLetter"/>
      <w:lvlText w:val="%8."/>
      <w:lvlJc w:val="left"/>
      <w:pPr>
        <w:ind w:left="5750" w:hanging="360"/>
      </w:pPr>
    </w:lvl>
    <w:lvl w:ilvl="8" w:tplc="0409001B" w:tentative="1">
      <w:start w:val="1"/>
      <w:numFmt w:val="lowerRoman"/>
      <w:lvlText w:val="%9."/>
      <w:lvlJc w:val="right"/>
      <w:pPr>
        <w:ind w:left="6470" w:hanging="180"/>
      </w:pPr>
    </w:lvl>
  </w:abstractNum>
  <w:abstractNum w:abstractNumId="13" w15:restartNumberingAfterBreak="0">
    <w:nsid w:val="3EC975FC"/>
    <w:multiLevelType w:val="hybridMultilevel"/>
    <w:tmpl w:val="340069FE"/>
    <w:lvl w:ilvl="0" w:tplc="C518D0D6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B6797D"/>
    <w:multiLevelType w:val="multilevel"/>
    <w:tmpl w:val="7098F75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230"/>
        </w:tabs>
        <w:ind w:left="1230" w:hanging="510"/>
      </w:pPr>
      <w:rPr>
        <w:rFonts w:hint="default"/>
        <w:sz w:val="24"/>
        <w:szCs w:val="24"/>
      </w:rPr>
    </w:lvl>
    <w:lvl w:ilvl="2">
      <w:start w:val="1"/>
      <w:numFmt w:val="decimal"/>
      <w:isLgl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160"/>
        </w:tabs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160"/>
        </w:tabs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520"/>
        </w:tabs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520"/>
        </w:tabs>
        <w:ind w:left="2520" w:hanging="1800"/>
      </w:pPr>
      <w:rPr>
        <w:rFonts w:hint="default"/>
      </w:rPr>
    </w:lvl>
  </w:abstractNum>
  <w:abstractNum w:abstractNumId="15" w15:restartNumberingAfterBreak="0">
    <w:nsid w:val="418C6693"/>
    <w:multiLevelType w:val="hybridMultilevel"/>
    <w:tmpl w:val="0492AF96"/>
    <w:lvl w:ilvl="0" w:tplc="B9CAF288">
      <w:start w:val="1"/>
      <w:numFmt w:val="lowerRoman"/>
      <w:lvlText w:val="%1."/>
      <w:lvlJc w:val="left"/>
      <w:pPr>
        <w:ind w:left="2340" w:hanging="72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700" w:hanging="360"/>
      </w:pPr>
    </w:lvl>
    <w:lvl w:ilvl="2" w:tplc="3409001B" w:tentative="1">
      <w:start w:val="1"/>
      <w:numFmt w:val="lowerRoman"/>
      <w:lvlText w:val="%3."/>
      <w:lvlJc w:val="right"/>
      <w:pPr>
        <w:ind w:left="3420" w:hanging="180"/>
      </w:pPr>
    </w:lvl>
    <w:lvl w:ilvl="3" w:tplc="3409000F" w:tentative="1">
      <w:start w:val="1"/>
      <w:numFmt w:val="decimal"/>
      <w:lvlText w:val="%4."/>
      <w:lvlJc w:val="left"/>
      <w:pPr>
        <w:ind w:left="4140" w:hanging="360"/>
      </w:pPr>
    </w:lvl>
    <w:lvl w:ilvl="4" w:tplc="34090019" w:tentative="1">
      <w:start w:val="1"/>
      <w:numFmt w:val="lowerLetter"/>
      <w:lvlText w:val="%5."/>
      <w:lvlJc w:val="left"/>
      <w:pPr>
        <w:ind w:left="4860" w:hanging="360"/>
      </w:pPr>
    </w:lvl>
    <w:lvl w:ilvl="5" w:tplc="3409001B" w:tentative="1">
      <w:start w:val="1"/>
      <w:numFmt w:val="lowerRoman"/>
      <w:lvlText w:val="%6."/>
      <w:lvlJc w:val="right"/>
      <w:pPr>
        <w:ind w:left="5580" w:hanging="180"/>
      </w:pPr>
    </w:lvl>
    <w:lvl w:ilvl="6" w:tplc="3409000F" w:tentative="1">
      <w:start w:val="1"/>
      <w:numFmt w:val="decimal"/>
      <w:lvlText w:val="%7."/>
      <w:lvlJc w:val="left"/>
      <w:pPr>
        <w:ind w:left="6300" w:hanging="360"/>
      </w:pPr>
    </w:lvl>
    <w:lvl w:ilvl="7" w:tplc="34090019" w:tentative="1">
      <w:start w:val="1"/>
      <w:numFmt w:val="lowerLetter"/>
      <w:lvlText w:val="%8."/>
      <w:lvlJc w:val="left"/>
      <w:pPr>
        <w:ind w:left="7020" w:hanging="360"/>
      </w:pPr>
    </w:lvl>
    <w:lvl w:ilvl="8" w:tplc="34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16" w15:restartNumberingAfterBreak="0">
    <w:nsid w:val="4B802E1F"/>
    <w:multiLevelType w:val="hybridMultilevel"/>
    <w:tmpl w:val="1ED8BC8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BB94DE6"/>
    <w:multiLevelType w:val="multilevel"/>
    <w:tmpl w:val="93B4DC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lowerLetter"/>
      <w:lvlText w:val="%3)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C180C87"/>
    <w:multiLevelType w:val="multilevel"/>
    <w:tmpl w:val="8DC4282A"/>
    <w:lvl w:ilvl="0">
      <w:start w:val="2"/>
      <w:numFmt w:val="decimal"/>
      <w:lvlText w:val="%1"/>
      <w:lvlJc w:val="left"/>
      <w:pPr>
        <w:tabs>
          <w:tab w:val="num" w:pos="585"/>
        </w:tabs>
        <w:ind w:left="585" w:hanging="58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585"/>
        </w:tabs>
        <w:ind w:left="585" w:hanging="58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9" w15:restartNumberingAfterBreak="0">
    <w:nsid w:val="4C7E3F48"/>
    <w:multiLevelType w:val="hybridMultilevel"/>
    <w:tmpl w:val="3C0602BA"/>
    <w:lvl w:ilvl="0" w:tplc="39AC0780">
      <w:start w:val="1"/>
      <w:numFmt w:val="decimal"/>
      <w:lvlText w:val="%1."/>
      <w:lvlJc w:val="left"/>
      <w:pPr>
        <w:ind w:left="2160" w:hanging="144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F901118"/>
    <w:multiLevelType w:val="multilevel"/>
    <w:tmpl w:val="DEBE982A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960"/>
        </w:tabs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6480"/>
        </w:tabs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920"/>
        </w:tabs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9000"/>
        </w:tabs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0440"/>
        </w:tabs>
        <w:ind w:left="10440" w:hanging="1800"/>
      </w:pPr>
      <w:rPr>
        <w:rFonts w:hint="default"/>
      </w:rPr>
    </w:lvl>
  </w:abstractNum>
  <w:abstractNum w:abstractNumId="21" w15:restartNumberingAfterBreak="0">
    <w:nsid w:val="55107FC6"/>
    <w:multiLevelType w:val="hybridMultilevel"/>
    <w:tmpl w:val="13B67A5E"/>
    <w:lvl w:ilvl="0" w:tplc="FA449276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D9C7FC5"/>
    <w:multiLevelType w:val="hybridMultilevel"/>
    <w:tmpl w:val="8D1CFF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0F27446"/>
    <w:multiLevelType w:val="hybridMultilevel"/>
    <w:tmpl w:val="9202C87E"/>
    <w:lvl w:ilvl="0" w:tplc="D9F6436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7294BC9"/>
    <w:multiLevelType w:val="multilevel"/>
    <w:tmpl w:val="69B4BC7A"/>
    <w:lvl w:ilvl="0">
      <w:start w:val="1"/>
      <w:numFmt w:val="upperLetter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7759735D"/>
    <w:multiLevelType w:val="hybridMultilevel"/>
    <w:tmpl w:val="F852EFF4"/>
    <w:lvl w:ilvl="0" w:tplc="3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7A6557F7"/>
    <w:multiLevelType w:val="hybridMultilevel"/>
    <w:tmpl w:val="BD9827D0"/>
    <w:lvl w:ilvl="0" w:tplc="CE40FACE">
      <w:start w:val="1"/>
      <w:numFmt w:val="lowerLetter"/>
      <w:lvlText w:val="%1."/>
      <w:lvlJc w:val="left"/>
      <w:pPr>
        <w:ind w:left="1440" w:hanging="360"/>
      </w:pPr>
      <w:rPr>
        <w:rFonts w:ascii="Arial" w:eastAsia="Batang" w:hAnsi="Arial" w:cs="Arial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7BA66ACE"/>
    <w:multiLevelType w:val="hybridMultilevel"/>
    <w:tmpl w:val="4C3867B2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8"/>
  </w:num>
  <w:num w:numId="3">
    <w:abstractNumId w:val="6"/>
  </w:num>
  <w:num w:numId="4">
    <w:abstractNumId w:val="9"/>
  </w:num>
  <w:num w:numId="5">
    <w:abstractNumId w:val="20"/>
  </w:num>
  <w:num w:numId="6">
    <w:abstractNumId w:val="11"/>
  </w:num>
  <w:num w:numId="7">
    <w:abstractNumId w:val="10"/>
  </w:num>
  <w:num w:numId="8">
    <w:abstractNumId w:val="19"/>
  </w:num>
  <w:num w:numId="9">
    <w:abstractNumId w:val="7"/>
  </w:num>
  <w:num w:numId="10">
    <w:abstractNumId w:val="17"/>
  </w:num>
  <w:num w:numId="11">
    <w:abstractNumId w:val="12"/>
  </w:num>
  <w:num w:numId="12">
    <w:abstractNumId w:val="25"/>
  </w:num>
  <w:num w:numId="13">
    <w:abstractNumId w:val="5"/>
  </w:num>
  <w:num w:numId="14">
    <w:abstractNumId w:val="26"/>
  </w:num>
  <w:num w:numId="15">
    <w:abstractNumId w:val="13"/>
  </w:num>
  <w:num w:numId="16">
    <w:abstractNumId w:val="15"/>
  </w:num>
  <w:num w:numId="17">
    <w:abstractNumId w:val="2"/>
  </w:num>
  <w:num w:numId="18">
    <w:abstractNumId w:val="1"/>
  </w:num>
  <w:num w:numId="19">
    <w:abstractNumId w:val="3"/>
  </w:num>
  <w:num w:numId="20">
    <w:abstractNumId w:val="27"/>
  </w:num>
  <w:num w:numId="21">
    <w:abstractNumId w:val="16"/>
  </w:num>
  <w:num w:numId="22">
    <w:abstractNumId w:val="23"/>
  </w:num>
  <w:num w:numId="23">
    <w:abstractNumId w:val="8"/>
  </w:num>
  <w:num w:numId="24">
    <w:abstractNumId w:val="22"/>
  </w:num>
  <w:num w:numId="25">
    <w:abstractNumId w:val="21"/>
  </w:num>
  <w:num w:numId="26">
    <w:abstractNumId w:val="24"/>
  </w:num>
  <w:num w:numId="27">
    <w:abstractNumId w:val="0"/>
  </w:num>
  <w:num w:numId="2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141"/>
    <w:rsid w:val="00002ADD"/>
    <w:rsid w:val="00004631"/>
    <w:rsid w:val="00006CFD"/>
    <w:rsid w:val="00011EA4"/>
    <w:rsid w:val="00026D15"/>
    <w:rsid w:val="00030980"/>
    <w:rsid w:val="00033E43"/>
    <w:rsid w:val="00050F24"/>
    <w:rsid w:val="00053248"/>
    <w:rsid w:val="00053FD2"/>
    <w:rsid w:val="00060691"/>
    <w:rsid w:val="000644FF"/>
    <w:rsid w:val="000647A1"/>
    <w:rsid w:val="00067C17"/>
    <w:rsid w:val="00070371"/>
    <w:rsid w:val="000703BC"/>
    <w:rsid w:val="00071CBC"/>
    <w:rsid w:val="00081291"/>
    <w:rsid w:val="00083BBF"/>
    <w:rsid w:val="0008512D"/>
    <w:rsid w:val="0008647C"/>
    <w:rsid w:val="00086A79"/>
    <w:rsid w:val="0009214E"/>
    <w:rsid w:val="00095BB1"/>
    <w:rsid w:val="000A11CF"/>
    <w:rsid w:val="000A62BF"/>
    <w:rsid w:val="000B3688"/>
    <w:rsid w:val="000B508B"/>
    <w:rsid w:val="000C18B7"/>
    <w:rsid w:val="000C27F1"/>
    <w:rsid w:val="000C319D"/>
    <w:rsid w:val="000C423F"/>
    <w:rsid w:val="000C60C2"/>
    <w:rsid w:val="000C6C8C"/>
    <w:rsid w:val="000C7A8E"/>
    <w:rsid w:val="000D0E85"/>
    <w:rsid w:val="000D3370"/>
    <w:rsid w:val="000D5741"/>
    <w:rsid w:val="000E0B61"/>
    <w:rsid w:val="000E3EE3"/>
    <w:rsid w:val="000E5A13"/>
    <w:rsid w:val="000E60BF"/>
    <w:rsid w:val="000E62EA"/>
    <w:rsid w:val="000E6B9E"/>
    <w:rsid w:val="000E73B5"/>
    <w:rsid w:val="000F1D49"/>
    <w:rsid w:val="000F54EE"/>
    <w:rsid w:val="000F681A"/>
    <w:rsid w:val="00103B7E"/>
    <w:rsid w:val="00112CAE"/>
    <w:rsid w:val="001205D4"/>
    <w:rsid w:val="00125DAB"/>
    <w:rsid w:val="0012606F"/>
    <w:rsid w:val="00140CF3"/>
    <w:rsid w:val="00142ADB"/>
    <w:rsid w:val="001452B9"/>
    <w:rsid w:val="00145380"/>
    <w:rsid w:val="00146494"/>
    <w:rsid w:val="001471B2"/>
    <w:rsid w:val="00157419"/>
    <w:rsid w:val="00162A68"/>
    <w:rsid w:val="0016666A"/>
    <w:rsid w:val="00166DE9"/>
    <w:rsid w:val="00167492"/>
    <w:rsid w:val="00176CB9"/>
    <w:rsid w:val="00180D66"/>
    <w:rsid w:val="0018158B"/>
    <w:rsid w:val="001862D4"/>
    <w:rsid w:val="00186662"/>
    <w:rsid w:val="00191439"/>
    <w:rsid w:val="001A1440"/>
    <w:rsid w:val="001A43AF"/>
    <w:rsid w:val="001B2EF9"/>
    <w:rsid w:val="001B5ADA"/>
    <w:rsid w:val="001B6172"/>
    <w:rsid w:val="001C0273"/>
    <w:rsid w:val="001C1746"/>
    <w:rsid w:val="001C317C"/>
    <w:rsid w:val="001C6E79"/>
    <w:rsid w:val="001C7DA3"/>
    <w:rsid w:val="001D2C96"/>
    <w:rsid w:val="001D309A"/>
    <w:rsid w:val="001D7286"/>
    <w:rsid w:val="001E0E5E"/>
    <w:rsid w:val="001E6350"/>
    <w:rsid w:val="00200830"/>
    <w:rsid w:val="00211E24"/>
    <w:rsid w:val="002131E6"/>
    <w:rsid w:val="002149C3"/>
    <w:rsid w:val="002156BB"/>
    <w:rsid w:val="002178ED"/>
    <w:rsid w:val="00223A0B"/>
    <w:rsid w:val="002322AE"/>
    <w:rsid w:val="00232FDE"/>
    <w:rsid w:val="00234C78"/>
    <w:rsid w:val="002428B4"/>
    <w:rsid w:val="002436F0"/>
    <w:rsid w:val="00251217"/>
    <w:rsid w:val="00251EB9"/>
    <w:rsid w:val="002532C8"/>
    <w:rsid w:val="00253C0E"/>
    <w:rsid w:val="0025682F"/>
    <w:rsid w:val="002577A8"/>
    <w:rsid w:val="0026080E"/>
    <w:rsid w:val="00271979"/>
    <w:rsid w:val="00275EEF"/>
    <w:rsid w:val="002816A3"/>
    <w:rsid w:val="002823A2"/>
    <w:rsid w:val="00284EC3"/>
    <w:rsid w:val="0029163F"/>
    <w:rsid w:val="002A0D16"/>
    <w:rsid w:val="002A5530"/>
    <w:rsid w:val="002B2010"/>
    <w:rsid w:val="002B2114"/>
    <w:rsid w:val="002B6E2E"/>
    <w:rsid w:val="002B72AE"/>
    <w:rsid w:val="002C1105"/>
    <w:rsid w:val="002C44A9"/>
    <w:rsid w:val="002D3CCA"/>
    <w:rsid w:val="002E1014"/>
    <w:rsid w:val="002E2DB3"/>
    <w:rsid w:val="002E3DDC"/>
    <w:rsid w:val="002F7BC3"/>
    <w:rsid w:val="00305550"/>
    <w:rsid w:val="00306CD4"/>
    <w:rsid w:val="00311251"/>
    <w:rsid w:val="00311366"/>
    <w:rsid w:val="003120B7"/>
    <w:rsid w:val="003173FE"/>
    <w:rsid w:val="00322666"/>
    <w:rsid w:val="00323A54"/>
    <w:rsid w:val="00323F69"/>
    <w:rsid w:val="00330E09"/>
    <w:rsid w:val="00331AD8"/>
    <w:rsid w:val="003335E2"/>
    <w:rsid w:val="0034208C"/>
    <w:rsid w:val="003432AC"/>
    <w:rsid w:val="0034582B"/>
    <w:rsid w:val="00352C26"/>
    <w:rsid w:val="00352E95"/>
    <w:rsid w:val="00353613"/>
    <w:rsid w:val="00354F12"/>
    <w:rsid w:val="0035517B"/>
    <w:rsid w:val="00355612"/>
    <w:rsid w:val="003637E9"/>
    <w:rsid w:val="00370352"/>
    <w:rsid w:val="0037093E"/>
    <w:rsid w:val="003726AD"/>
    <w:rsid w:val="00374E13"/>
    <w:rsid w:val="0038236D"/>
    <w:rsid w:val="00383E6E"/>
    <w:rsid w:val="00384261"/>
    <w:rsid w:val="00386097"/>
    <w:rsid w:val="00390E95"/>
    <w:rsid w:val="00391481"/>
    <w:rsid w:val="0039466B"/>
    <w:rsid w:val="003949AD"/>
    <w:rsid w:val="003966FC"/>
    <w:rsid w:val="003A09B0"/>
    <w:rsid w:val="003A0A92"/>
    <w:rsid w:val="003A1A93"/>
    <w:rsid w:val="003A6A2E"/>
    <w:rsid w:val="003A7DED"/>
    <w:rsid w:val="003B5927"/>
    <w:rsid w:val="003B7F33"/>
    <w:rsid w:val="003C4230"/>
    <w:rsid w:val="003C6546"/>
    <w:rsid w:val="003D01F3"/>
    <w:rsid w:val="003D26D1"/>
    <w:rsid w:val="003D2972"/>
    <w:rsid w:val="003D3449"/>
    <w:rsid w:val="003D5D8E"/>
    <w:rsid w:val="003D65B4"/>
    <w:rsid w:val="003D6F07"/>
    <w:rsid w:val="003E0AB6"/>
    <w:rsid w:val="003E144A"/>
    <w:rsid w:val="003E62F0"/>
    <w:rsid w:val="003E699F"/>
    <w:rsid w:val="003E79FD"/>
    <w:rsid w:val="003F056D"/>
    <w:rsid w:val="003F7E66"/>
    <w:rsid w:val="00400E4A"/>
    <w:rsid w:val="00401C05"/>
    <w:rsid w:val="00404A54"/>
    <w:rsid w:val="00412E53"/>
    <w:rsid w:val="0041472E"/>
    <w:rsid w:val="00417DFB"/>
    <w:rsid w:val="004255B0"/>
    <w:rsid w:val="00425964"/>
    <w:rsid w:val="004266AA"/>
    <w:rsid w:val="00427315"/>
    <w:rsid w:val="00430434"/>
    <w:rsid w:val="00430E00"/>
    <w:rsid w:val="00432CD3"/>
    <w:rsid w:val="00433ADA"/>
    <w:rsid w:val="004547A7"/>
    <w:rsid w:val="004609B6"/>
    <w:rsid w:val="00470964"/>
    <w:rsid w:val="00480788"/>
    <w:rsid w:val="00481DAA"/>
    <w:rsid w:val="00482584"/>
    <w:rsid w:val="00484467"/>
    <w:rsid w:val="00485C21"/>
    <w:rsid w:val="00485E47"/>
    <w:rsid w:val="00492284"/>
    <w:rsid w:val="0049422B"/>
    <w:rsid w:val="00494798"/>
    <w:rsid w:val="00496CE2"/>
    <w:rsid w:val="004A0BB3"/>
    <w:rsid w:val="004A38F2"/>
    <w:rsid w:val="004A6E13"/>
    <w:rsid w:val="004D1C95"/>
    <w:rsid w:val="004D37C9"/>
    <w:rsid w:val="004D4F34"/>
    <w:rsid w:val="004D5A18"/>
    <w:rsid w:val="004E4845"/>
    <w:rsid w:val="004E67D3"/>
    <w:rsid w:val="004E7A28"/>
    <w:rsid w:val="004E7CA2"/>
    <w:rsid w:val="004F4FF4"/>
    <w:rsid w:val="004F5632"/>
    <w:rsid w:val="005006EA"/>
    <w:rsid w:val="0050566E"/>
    <w:rsid w:val="005077C9"/>
    <w:rsid w:val="005112C8"/>
    <w:rsid w:val="00516B07"/>
    <w:rsid w:val="00524031"/>
    <w:rsid w:val="00525108"/>
    <w:rsid w:val="005261BC"/>
    <w:rsid w:val="00527C6F"/>
    <w:rsid w:val="00530906"/>
    <w:rsid w:val="00532D20"/>
    <w:rsid w:val="00533F2C"/>
    <w:rsid w:val="005449B2"/>
    <w:rsid w:val="00550B14"/>
    <w:rsid w:val="00550BD4"/>
    <w:rsid w:val="00551376"/>
    <w:rsid w:val="005570C9"/>
    <w:rsid w:val="00557ED4"/>
    <w:rsid w:val="0056453D"/>
    <w:rsid w:val="00564E99"/>
    <w:rsid w:val="00572F99"/>
    <w:rsid w:val="005732A9"/>
    <w:rsid w:val="00573EA7"/>
    <w:rsid w:val="00585A6A"/>
    <w:rsid w:val="005967CF"/>
    <w:rsid w:val="005A05AA"/>
    <w:rsid w:val="005A2C7C"/>
    <w:rsid w:val="005A300B"/>
    <w:rsid w:val="005B2BA2"/>
    <w:rsid w:val="005B7D99"/>
    <w:rsid w:val="005C3623"/>
    <w:rsid w:val="005D7D33"/>
    <w:rsid w:val="005E1143"/>
    <w:rsid w:val="005E1555"/>
    <w:rsid w:val="005E5141"/>
    <w:rsid w:val="005E66E5"/>
    <w:rsid w:val="005F226D"/>
    <w:rsid w:val="00601379"/>
    <w:rsid w:val="0060452E"/>
    <w:rsid w:val="00606893"/>
    <w:rsid w:val="006106A4"/>
    <w:rsid w:val="006131AE"/>
    <w:rsid w:val="006223EE"/>
    <w:rsid w:val="00627836"/>
    <w:rsid w:val="006357F0"/>
    <w:rsid w:val="006373B4"/>
    <w:rsid w:val="00640F78"/>
    <w:rsid w:val="006420F1"/>
    <w:rsid w:val="0064591D"/>
    <w:rsid w:val="00647630"/>
    <w:rsid w:val="006500CA"/>
    <w:rsid w:val="00651D43"/>
    <w:rsid w:val="00653B62"/>
    <w:rsid w:val="00654BD1"/>
    <w:rsid w:val="00662593"/>
    <w:rsid w:val="00663CDE"/>
    <w:rsid w:val="006660CB"/>
    <w:rsid w:val="00671F16"/>
    <w:rsid w:val="006744A8"/>
    <w:rsid w:val="006747B8"/>
    <w:rsid w:val="0067620F"/>
    <w:rsid w:val="00676799"/>
    <w:rsid w:val="00686DFB"/>
    <w:rsid w:val="00691980"/>
    <w:rsid w:val="00694805"/>
    <w:rsid w:val="006954D6"/>
    <w:rsid w:val="00695581"/>
    <w:rsid w:val="00695F38"/>
    <w:rsid w:val="0069760F"/>
    <w:rsid w:val="006A1C2C"/>
    <w:rsid w:val="006B1DE6"/>
    <w:rsid w:val="006B3A54"/>
    <w:rsid w:val="006B6C53"/>
    <w:rsid w:val="006C0D67"/>
    <w:rsid w:val="006C4B03"/>
    <w:rsid w:val="006D4465"/>
    <w:rsid w:val="006D57F2"/>
    <w:rsid w:val="006D5A8F"/>
    <w:rsid w:val="006D62C4"/>
    <w:rsid w:val="006E0D14"/>
    <w:rsid w:val="006E7D99"/>
    <w:rsid w:val="006F2873"/>
    <w:rsid w:val="006F4888"/>
    <w:rsid w:val="006F64DE"/>
    <w:rsid w:val="006F6A91"/>
    <w:rsid w:val="00700A7D"/>
    <w:rsid w:val="00700B47"/>
    <w:rsid w:val="007018D3"/>
    <w:rsid w:val="00712118"/>
    <w:rsid w:val="00716CA6"/>
    <w:rsid w:val="007174CE"/>
    <w:rsid w:val="00717C0C"/>
    <w:rsid w:val="00720746"/>
    <w:rsid w:val="0072082E"/>
    <w:rsid w:val="00725DD9"/>
    <w:rsid w:val="00752B09"/>
    <w:rsid w:val="00757B84"/>
    <w:rsid w:val="00760A96"/>
    <w:rsid w:val="007728B0"/>
    <w:rsid w:val="007737EA"/>
    <w:rsid w:val="0077577D"/>
    <w:rsid w:val="00780717"/>
    <w:rsid w:val="00780C9F"/>
    <w:rsid w:val="0078502D"/>
    <w:rsid w:val="00793E23"/>
    <w:rsid w:val="007963F8"/>
    <w:rsid w:val="007975F1"/>
    <w:rsid w:val="007A35D3"/>
    <w:rsid w:val="007A48EA"/>
    <w:rsid w:val="007A4A25"/>
    <w:rsid w:val="007B15D2"/>
    <w:rsid w:val="007B1601"/>
    <w:rsid w:val="007B2459"/>
    <w:rsid w:val="007B3C7F"/>
    <w:rsid w:val="007C1846"/>
    <w:rsid w:val="007C4D7C"/>
    <w:rsid w:val="007C4D9E"/>
    <w:rsid w:val="007D01A9"/>
    <w:rsid w:val="007D4CF1"/>
    <w:rsid w:val="007D5C44"/>
    <w:rsid w:val="007E0469"/>
    <w:rsid w:val="007E2240"/>
    <w:rsid w:val="007E4A69"/>
    <w:rsid w:val="007E54C7"/>
    <w:rsid w:val="007E5FFD"/>
    <w:rsid w:val="007E7FB6"/>
    <w:rsid w:val="007F0B7E"/>
    <w:rsid w:val="007F16C8"/>
    <w:rsid w:val="007F2067"/>
    <w:rsid w:val="007F3437"/>
    <w:rsid w:val="007F4E11"/>
    <w:rsid w:val="007F52B8"/>
    <w:rsid w:val="007F742F"/>
    <w:rsid w:val="00800578"/>
    <w:rsid w:val="0080208D"/>
    <w:rsid w:val="008028E2"/>
    <w:rsid w:val="008030C2"/>
    <w:rsid w:val="008035C0"/>
    <w:rsid w:val="00811202"/>
    <w:rsid w:val="00812AA6"/>
    <w:rsid w:val="00816EBC"/>
    <w:rsid w:val="00820503"/>
    <w:rsid w:val="00822652"/>
    <w:rsid w:val="0082769E"/>
    <w:rsid w:val="0083393B"/>
    <w:rsid w:val="00835F6D"/>
    <w:rsid w:val="00843647"/>
    <w:rsid w:val="0085025A"/>
    <w:rsid w:val="00854845"/>
    <w:rsid w:val="00855103"/>
    <w:rsid w:val="00855D10"/>
    <w:rsid w:val="008607D1"/>
    <w:rsid w:val="00863479"/>
    <w:rsid w:val="00863558"/>
    <w:rsid w:val="00865CBF"/>
    <w:rsid w:val="008723E0"/>
    <w:rsid w:val="00872FEA"/>
    <w:rsid w:val="0087521C"/>
    <w:rsid w:val="00877DD3"/>
    <w:rsid w:val="0088379E"/>
    <w:rsid w:val="00886880"/>
    <w:rsid w:val="00896867"/>
    <w:rsid w:val="00897ED3"/>
    <w:rsid w:val="008A355B"/>
    <w:rsid w:val="008A73ED"/>
    <w:rsid w:val="008B009D"/>
    <w:rsid w:val="008B2A99"/>
    <w:rsid w:val="008B4298"/>
    <w:rsid w:val="008B5B66"/>
    <w:rsid w:val="008B65B6"/>
    <w:rsid w:val="008C26E5"/>
    <w:rsid w:val="008C5BC8"/>
    <w:rsid w:val="008C5D29"/>
    <w:rsid w:val="008C61F9"/>
    <w:rsid w:val="008D21F5"/>
    <w:rsid w:val="008D3D0D"/>
    <w:rsid w:val="008E4BD6"/>
    <w:rsid w:val="008E5744"/>
    <w:rsid w:val="008F3D74"/>
    <w:rsid w:val="008F4F91"/>
    <w:rsid w:val="008F6073"/>
    <w:rsid w:val="0090009F"/>
    <w:rsid w:val="009001F5"/>
    <w:rsid w:val="00906AB8"/>
    <w:rsid w:val="0091358B"/>
    <w:rsid w:val="0091596A"/>
    <w:rsid w:val="0092188B"/>
    <w:rsid w:val="009224C0"/>
    <w:rsid w:val="0092482D"/>
    <w:rsid w:val="00925590"/>
    <w:rsid w:val="00930C1F"/>
    <w:rsid w:val="00933F11"/>
    <w:rsid w:val="0094057A"/>
    <w:rsid w:val="00941A5F"/>
    <w:rsid w:val="00950528"/>
    <w:rsid w:val="00970346"/>
    <w:rsid w:val="00976B57"/>
    <w:rsid w:val="009773FA"/>
    <w:rsid w:val="00987159"/>
    <w:rsid w:val="00995CC0"/>
    <w:rsid w:val="00995FA4"/>
    <w:rsid w:val="009A075A"/>
    <w:rsid w:val="009A4848"/>
    <w:rsid w:val="009A4E2E"/>
    <w:rsid w:val="009A6DE5"/>
    <w:rsid w:val="009B1AAD"/>
    <w:rsid w:val="009B3852"/>
    <w:rsid w:val="009B3B99"/>
    <w:rsid w:val="009B4B4D"/>
    <w:rsid w:val="009B6AD9"/>
    <w:rsid w:val="009B7311"/>
    <w:rsid w:val="009B7BB5"/>
    <w:rsid w:val="009B7BEE"/>
    <w:rsid w:val="009C327D"/>
    <w:rsid w:val="009C6056"/>
    <w:rsid w:val="009D0070"/>
    <w:rsid w:val="009D0334"/>
    <w:rsid w:val="009D390D"/>
    <w:rsid w:val="009D5F68"/>
    <w:rsid w:val="009D6B70"/>
    <w:rsid w:val="009E09D0"/>
    <w:rsid w:val="009E1462"/>
    <w:rsid w:val="009E51DF"/>
    <w:rsid w:val="009E568C"/>
    <w:rsid w:val="009F1C81"/>
    <w:rsid w:val="00A03B26"/>
    <w:rsid w:val="00A051FB"/>
    <w:rsid w:val="00A0717D"/>
    <w:rsid w:val="00A12976"/>
    <w:rsid w:val="00A13C3F"/>
    <w:rsid w:val="00A14624"/>
    <w:rsid w:val="00A271A1"/>
    <w:rsid w:val="00A323A7"/>
    <w:rsid w:val="00A32661"/>
    <w:rsid w:val="00A4285E"/>
    <w:rsid w:val="00A4292F"/>
    <w:rsid w:val="00A440DE"/>
    <w:rsid w:val="00A4639A"/>
    <w:rsid w:val="00A55A26"/>
    <w:rsid w:val="00A615AE"/>
    <w:rsid w:val="00A62548"/>
    <w:rsid w:val="00A62A94"/>
    <w:rsid w:val="00A7106B"/>
    <w:rsid w:val="00A714A1"/>
    <w:rsid w:val="00A71FD5"/>
    <w:rsid w:val="00A75463"/>
    <w:rsid w:val="00A75868"/>
    <w:rsid w:val="00A7796C"/>
    <w:rsid w:val="00A84649"/>
    <w:rsid w:val="00A84771"/>
    <w:rsid w:val="00A85BAC"/>
    <w:rsid w:val="00A91C81"/>
    <w:rsid w:val="00AA07DE"/>
    <w:rsid w:val="00AA0EB0"/>
    <w:rsid w:val="00AA555B"/>
    <w:rsid w:val="00AB00F5"/>
    <w:rsid w:val="00AB29AF"/>
    <w:rsid w:val="00AB3D35"/>
    <w:rsid w:val="00AC5F8F"/>
    <w:rsid w:val="00AD1AF9"/>
    <w:rsid w:val="00AD424E"/>
    <w:rsid w:val="00AE6577"/>
    <w:rsid w:val="00AE730B"/>
    <w:rsid w:val="00AF09D2"/>
    <w:rsid w:val="00AF269B"/>
    <w:rsid w:val="00AF2DD8"/>
    <w:rsid w:val="00AF504B"/>
    <w:rsid w:val="00B02177"/>
    <w:rsid w:val="00B03CD9"/>
    <w:rsid w:val="00B11102"/>
    <w:rsid w:val="00B1387D"/>
    <w:rsid w:val="00B14183"/>
    <w:rsid w:val="00B15484"/>
    <w:rsid w:val="00B2298B"/>
    <w:rsid w:val="00B25AD9"/>
    <w:rsid w:val="00B27656"/>
    <w:rsid w:val="00B27710"/>
    <w:rsid w:val="00B302FD"/>
    <w:rsid w:val="00B3129C"/>
    <w:rsid w:val="00B41A1D"/>
    <w:rsid w:val="00B42BAA"/>
    <w:rsid w:val="00B444FC"/>
    <w:rsid w:val="00B4580B"/>
    <w:rsid w:val="00B46F2B"/>
    <w:rsid w:val="00B50D1B"/>
    <w:rsid w:val="00B6438B"/>
    <w:rsid w:val="00B648E5"/>
    <w:rsid w:val="00B65FDD"/>
    <w:rsid w:val="00B7042A"/>
    <w:rsid w:val="00B7182A"/>
    <w:rsid w:val="00B7269D"/>
    <w:rsid w:val="00B8252B"/>
    <w:rsid w:val="00B84575"/>
    <w:rsid w:val="00B86BD1"/>
    <w:rsid w:val="00B91ED0"/>
    <w:rsid w:val="00B9495C"/>
    <w:rsid w:val="00BA14D5"/>
    <w:rsid w:val="00BA7941"/>
    <w:rsid w:val="00BA7E9D"/>
    <w:rsid w:val="00BB5A60"/>
    <w:rsid w:val="00BB73C4"/>
    <w:rsid w:val="00BB7407"/>
    <w:rsid w:val="00BC4884"/>
    <w:rsid w:val="00BC56A3"/>
    <w:rsid w:val="00BC6276"/>
    <w:rsid w:val="00BD2C6B"/>
    <w:rsid w:val="00BD33DD"/>
    <w:rsid w:val="00BE0EDD"/>
    <w:rsid w:val="00BE38B9"/>
    <w:rsid w:val="00BF26A3"/>
    <w:rsid w:val="00BF4613"/>
    <w:rsid w:val="00C019C8"/>
    <w:rsid w:val="00C01A8C"/>
    <w:rsid w:val="00C042D8"/>
    <w:rsid w:val="00C046C4"/>
    <w:rsid w:val="00C1130F"/>
    <w:rsid w:val="00C212EA"/>
    <w:rsid w:val="00C229E3"/>
    <w:rsid w:val="00C23081"/>
    <w:rsid w:val="00C25B8D"/>
    <w:rsid w:val="00C26019"/>
    <w:rsid w:val="00C33313"/>
    <w:rsid w:val="00C35D92"/>
    <w:rsid w:val="00C3796B"/>
    <w:rsid w:val="00C41B3B"/>
    <w:rsid w:val="00C42155"/>
    <w:rsid w:val="00C43753"/>
    <w:rsid w:val="00C445DF"/>
    <w:rsid w:val="00C550AD"/>
    <w:rsid w:val="00C57239"/>
    <w:rsid w:val="00C65C5F"/>
    <w:rsid w:val="00C65EE3"/>
    <w:rsid w:val="00C70B59"/>
    <w:rsid w:val="00C71D71"/>
    <w:rsid w:val="00C905BB"/>
    <w:rsid w:val="00C960D6"/>
    <w:rsid w:val="00CA4690"/>
    <w:rsid w:val="00CC0F7D"/>
    <w:rsid w:val="00CC15F5"/>
    <w:rsid w:val="00CC362A"/>
    <w:rsid w:val="00CD2888"/>
    <w:rsid w:val="00CE0642"/>
    <w:rsid w:val="00CE29A1"/>
    <w:rsid w:val="00CE4D98"/>
    <w:rsid w:val="00CF7BBD"/>
    <w:rsid w:val="00D0717F"/>
    <w:rsid w:val="00D14010"/>
    <w:rsid w:val="00D159ED"/>
    <w:rsid w:val="00D15C75"/>
    <w:rsid w:val="00D1656B"/>
    <w:rsid w:val="00D16FA1"/>
    <w:rsid w:val="00D21130"/>
    <w:rsid w:val="00D21270"/>
    <w:rsid w:val="00D22964"/>
    <w:rsid w:val="00D233EC"/>
    <w:rsid w:val="00D30524"/>
    <w:rsid w:val="00D30F6B"/>
    <w:rsid w:val="00D31CAD"/>
    <w:rsid w:val="00D4510C"/>
    <w:rsid w:val="00D53087"/>
    <w:rsid w:val="00D539D8"/>
    <w:rsid w:val="00D56FC2"/>
    <w:rsid w:val="00D63AC4"/>
    <w:rsid w:val="00D63EC9"/>
    <w:rsid w:val="00D64705"/>
    <w:rsid w:val="00D731FD"/>
    <w:rsid w:val="00D7410A"/>
    <w:rsid w:val="00D764B6"/>
    <w:rsid w:val="00D87DE2"/>
    <w:rsid w:val="00D936C0"/>
    <w:rsid w:val="00D95263"/>
    <w:rsid w:val="00DA2140"/>
    <w:rsid w:val="00DA3FEA"/>
    <w:rsid w:val="00DB162B"/>
    <w:rsid w:val="00DC4390"/>
    <w:rsid w:val="00DD005C"/>
    <w:rsid w:val="00DD280B"/>
    <w:rsid w:val="00DD2B7C"/>
    <w:rsid w:val="00DD2E31"/>
    <w:rsid w:val="00DE2127"/>
    <w:rsid w:val="00DE34F1"/>
    <w:rsid w:val="00DE6C78"/>
    <w:rsid w:val="00DE6FDC"/>
    <w:rsid w:val="00E02550"/>
    <w:rsid w:val="00E05F02"/>
    <w:rsid w:val="00E06DE3"/>
    <w:rsid w:val="00E07436"/>
    <w:rsid w:val="00E11A8F"/>
    <w:rsid w:val="00E12B46"/>
    <w:rsid w:val="00E13D6C"/>
    <w:rsid w:val="00E15FA0"/>
    <w:rsid w:val="00E16A32"/>
    <w:rsid w:val="00E17502"/>
    <w:rsid w:val="00E24750"/>
    <w:rsid w:val="00E304C7"/>
    <w:rsid w:val="00E3158E"/>
    <w:rsid w:val="00E31F9F"/>
    <w:rsid w:val="00E33A10"/>
    <w:rsid w:val="00E353E5"/>
    <w:rsid w:val="00E36CDD"/>
    <w:rsid w:val="00E37B69"/>
    <w:rsid w:val="00E54AFA"/>
    <w:rsid w:val="00E5558A"/>
    <w:rsid w:val="00E618D5"/>
    <w:rsid w:val="00E632B9"/>
    <w:rsid w:val="00E632C3"/>
    <w:rsid w:val="00E64862"/>
    <w:rsid w:val="00E713A7"/>
    <w:rsid w:val="00E752C4"/>
    <w:rsid w:val="00E77E8C"/>
    <w:rsid w:val="00E818E4"/>
    <w:rsid w:val="00E8695B"/>
    <w:rsid w:val="00E86CD4"/>
    <w:rsid w:val="00E948F7"/>
    <w:rsid w:val="00E95C85"/>
    <w:rsid w:val="00E97944"/>
    <w:rsid w:val="00EB0B68"/>
    <w:rsid w:val="00EB4C0A"/>
    <w:rsid w:val="00EB5140"/>
    <w:rsid w:val="00EB708C"/>
    <w:rsid w:val="00EC5841"/>
    <w:rsid w:val="00ED2D0B"/>
    <w:rsid w:val="00EE13FC"/>
    <w:rsid w:val="00EE1AE4"/>
    <w:rsid w:val="00EE5D84"/>
    <w:rsid w:val="00EF0300"/>
    <w:rsid w:val="00EF1D36"/>
    <w:rsid w:val="00EF7ADB"/>
    <w:rsid w:val="00F01716"/>
    <w:rsid w:val="00F03B7B"/>
    <w:rsid w:val="00F03EA3"/>
    <w:rsid w:val="00F062E5"/>
    <w:rsid w:val="00F107EB"/>
    <w:rsid w:val="00F115CD"/>
    <w:rsid w:val="00F14877"/>
    <w:rsid w:val="00F220AF"/>
    <w:rsid w:val="00F23382"/>
    <w:rsid w:val="00F23AA3"/>
    <w:rsid w:val="00F33825"/>
    <w:rsid w:val="00F40741"/>
    <w:rsid w:val="00F43063"/>
    <w:rsid w:val="00F44841"/>
    <w:rsid w:val="00F45347"/>
    <w:rsid w:val="00F46BD8"/>
    <w:rsid w:val="00F52065"/>
    <w:rsid w:val="00F536C1"/>
    <w:rsid w:val="00F55E22"/>
    <w:rsid w:val="00F56334"/>
    <w:rsid w:val="00F56FDB"/>
    <w:rsid w:val="00F6116F"/>
    <w:rsid w:val="00F66118"/>
    <w:rsid w:val="00F70657"/>
    <w:rsid w:val="00F75C68"/>
    <w:rsid w:val="00F75F5B"/>
    <w:rsid w:val="00F817D2"/>
    <w:rsid w:val="00FA0558"/>
    <w:rsid w:val="00FA0B89"/>
    <w:rsid w:val="00FA395C"/>
    <w:rsid w:val="00FA61C3"/>
    <w:rsid w:val="00FA7713"/>
    <w:rsid w:val="00FB15A1"/>
    <w:rsid w:val="00FB6BED"/>
    <w:rsid w:val="00FC05DA"/>
    <w:rsid w:val="00FC4680"/>
    <w:rsid w:val="00FC708E"/>
    <w:rsid w:val="00FD5DBD"/>
    <w:rsid w:val="00FD7167"/>
    <w:rsid w:val="00FE18EC"/>
    <w:rsid w:val="00FE5A75"/>
    <w:rsid w:val="00FF035D"/>
    <w:rsid w:val="00FF22CE"/>
    <w:rsid w:val="00FF4CA8"/>
    <w:rsid w:val="00FF60FB"/>
    <w:rsid w:val="00FF784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39BAC94"/>
  <w15:chartTrackingRefBased/>
  <w15:docId w15:val="{175C18BB-5EE3-4E3C-ADDD-9603A87D7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Batang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F1D36"/>
    <w:rPr>
      <w:sz w:val="24"/>
      <w:szCs w:val="24"/>
      <w:lang w:val="en-GB" w:eastAsia="ko-KR"/>
    </w:rPr>
  </w:style>
  <w:style w:type="paragraph" w:styleId="Heading4">
    <w:name w:val="heading 4"/>
    <w:basedOn w:val="Normal"/>
    <w:next w:val="Normal"/>
    <w:link w:val="Heading4Char"/>
    <w:qFormat/>
    <w:rsid w:val="00A71FD5"/>
    <w:pPr>
      <w:keepNext/>
      <w:outlineLvl w:val="3"/>
    </w:pPr>
    <w:rPr>
      <w:rFonts w:ascii="Arial" w:eastAsia="Times New Roman" w:hAnsi="Arial"/>
      <w:b/>
      <w:szCs w:val="20"/>
      <w:lang w:val="en-US" w:eastAsia="fil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rsid w:val="00BB7407"/>
  </w:style>
  <w:style w:type="table" w:styleId="TableGrid">
    <w:name w:val="Table Grid"/>
    <w:basedOn w:val="TableNormal"/>
    <w:uiPriority w:val="59"/>
    <w:rsid w:val="00BB74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E86CD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BC56A3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rsid w:val="00BC56A3"/>
    <w:pPr>
      <w:tabs>
        <w:tab w:val="center" w:pos="4153"/>
        <w:tab w:val="right" w:pos="8306"/>
      </w:tabs>
    </w:pPr>
  </w:style>
  <w:style w:type="character" w:customStyle="1" w:styleId="HeaderChar">
    <w:name w:val="Header Char"/>
    <w:link w:val="Header"/>
    <w:rsid w:val="00854845"/>
    <w:rPr>
      <w:rFonts w:eastAsia="Batang"/>
      <w:sz w:val="24"/>
      <w:szCs w:val="24"/>
      <w:lang w:val="en-GB" w:eastAsia="ko-KR" w:bidi="ar-SA"/>
    </w:rPr>
  </w:style>
  <w:style w:type="paragraph" w:styleId="NoSpacing">
    <w:name w:val="No Spacing"/>
    <w:link w:val="NoSpacingChar"/>
    <w:uiPriority w:val="1"/>
    <w:qFormat/>
    <w:rsid w:val="005D7D33"/>
    <w:rPr>
      <w:rFonts w:ascii="Calibri" w:eastAsia="Calibri" w:hAnsi="Calibri"/>
      <w:sz w:val="22"/>
      <w:szCs w:val="22"/>
    </w:rPr>
  </w:style>
  <w:style w:type="paragraph" w:styleId="ListParagraph">
    <w:name w:val="List Paragraph"/>
    <w:aliases w:val="列出段落1,FooterText,Bullet List,List Paragraph11,Colorful List - Accent 11,List Paragraph1,Resume Title,Medium Grid 1 - Accent 21,Medium Grid 1 - Accent 22,Colorful List - Accent 111,Medium Grid 1 - Accent 221,Colorful List - Accent 1111,L"/>
    <w:basedOn w:val="Normal"/>
    <w:link w:val="ListParagraphChar"/>
    <w:uiPriority w:val="34"/>
    <w:qFormat/>
    <w:rsid w:val="002E1014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  <w:lang w:val="x-none" w:eastAsia="x-none"/>
    </w:rPr>
  </w:style>
  <w:style w:type="character" w:customStyle="1" w:styleId="ListParagraphChar">
    <w:name w:val="List Paragraph Char"/>
    <w:aliases w:val="列出段落1 Char,FooterText Char,Bullet List Char,List Paragraph11 Char,Colorful List - Accent 11 Char,List Paragraph1 Char,Resume Title Char,Medium Grid 1 - Accent 21 Char,Medium Grid 1 - Accent 22 Char,Colorful List - Accent 111 Char"/>
    <w:link w:val="ListParagraph"/>
    <w:uiPriority w:val="34"/>
    <w:qFormat/>
    <w:locked/>
    <w:rsid w:val="002E1014"/>
    <w:rPr>
      <w:rFonts w:ascii="Calibri" w:eastAsia="Calibri" w:hAnsi="Calibri"/>
      <w:sz w:val="22"/>
      <w:szCs w:val="22"/>
    </w:rPr>
  </w:style>
  <w:style w:type="character" w:styleId="Hyperlink">
    <w:name w:val="Hyperlink"/>
    <w:uiPriority w:val="99"/>
    <w:rsid w:val="009B7BB5"/>
    <w:rPr>
      <w:color w:val="0000FF"/>
      <w:u w:val="single"/>
    </w:rPr>
  </w:style>
  <w:style w:type="character" w:customStyle="1" w:styleId="NoSpacingChar">
    <w:name w:val="No Spacing Char"/>
    <w:link w:val="NoSpacing"/>
    <w:uiPriority w:val="1"/>
    <w:rsid w:val="009B7BB5"/>
    <w:rPr>
      <w:rFonts w:ascii="Calibri" w:eastAsia="Calibri" w:hAnsi="Calibri"/>
      <w:sz w:val="22"/>
      <w:szCs w:val="22"/>
      <w:lang w:bidi="ar-SA"/>
    </w:rPr>
  </w:style>
  <w:style w:type="paragraph" w:styleId="BodyText">
    <w:name w:val="Body Text"/>
    <w:basedOn w:val="Normal"/>
    <w:link w:val="BodyTextChar"/>
    <w:rsid w:val="00485E47"/>
    <w:pPr>
      <w:jc w:val="both"/>
    </w:pPr>
    <w:rPr>
      <w:rFonts w:ascii="Arial" w:eastAsia="Times New Roman" w:hAnsi="Arial"/>
      <w:szCs w:val="20"/>
      <w:lang w:val="en-US" w:eastAsia="fil-PH"/>
    </w:rPr>
  </w:style>
  <w:style w:type="character" w:customStyle="1" w:styleId="BodyTextChar">
    <w:name w:val="Body Text Char"/>
    <w:link w:val="BodyText"/>
    <w:rsid w:val="00485E47"/>
    <w:rPr>
      <w:rFonts w:ascii="Arial" w:eastAsia="Times New Roman" w:hAnsi="Arial"/>
      <w:sz w:val="24"/>
      <w:lang w:eastAsia="fil-PH"/>
    </w:rPr>
  </w:style>
  <w:style w:type="character" w:customStyle="1" w:styleId="Heading4Char">
    <w:name w:val="Heading 4 Char"/>
    <w:link w:val="Heading4"/>
    <w:rsid w:val="00A71FD5"/>
    <w:rPr>
      <w:rFonts w:ascii="Arial" w:eastAsia="Times New Roman" w:hAnsi="Arial"/>
      <w:b/>
      <w:sz w:val="24"/>
      <w:lang w:eastAsia="fil-PH"/>
    </w:rPr>
  </w:style>
  <w:style w:type="character" w:customStyle="1" w:styleId="FooterChar">
    <w:name w:val="Footer Char"/>
    <w:link w:val="Footer"/>
    <w:rsid w:val="002B2010"/>
    <w:rPr>
      <w:sz w:val="24"/>
      <w:szCs w:val="24"/>
      <w:lang w:val="en-GB" w:eastAsia="ko-KR"/>
    </w:rPr>
  </w:style>
  <w:style w:type="character" w:styleId="UnresolvedMention">
    <w:name w:val="Unresolved Mention"/>
    <w:uiPriority w:val="99"/>
    <w:semiHidden/>
    <w:unhideWhenUsed/>
    <w:rsid w:val="004A6E1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921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8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11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2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1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77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7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indows\Documents\Plans%20Docu\2010\OCD%20Template%20New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7DFA18-7E04-4422-9552-C08D3F7960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OCD Template New</Template>
  <TotalTime>111</TotalTime>
  <Pages>1</Pages>
  <Words>106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SDO REPORT</vt:lpstr>
    </vt:vector>
  </TitlesOfParts>
  <Company>NDCC-OCD</Company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SDO REPORT</dc:title>
  <dc:subject/>
  <dc:creator>Elvis</dc:creator>
  <cp:keywords/>
  <cp:lastModifiedBy>Administrator</cp:lastModifiedBy>
  <cp:revision>25</cp:revision>
  <cp:lastPrinted>2025-02-25T01:11:00Z</cp:lastPrinted>
  <dcterms:created xsi:type="dcterms:W3CDTF">2025-07-08T06:46:00Z</dcterms:created>
  <dcterms:modified xsi:type="dcterms:W3CDTF">2025-07-11T02:51:00Z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cfde585b1939cabce18e797609df061e68c0985483909c2843e6ea191b9dcbfc</vt:lpwstr>
  </property>
</Properties>
</file>