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1965" w14:textId="211DAE52" w:rsidR="00352E95" w:rsidRDefault="006747B8" w:rsidP="00167492">
      <w:pPr>
        <w:jc w:val="both"/>
        <w:rPr>
          <w:rFonts w:ascii="Arial" w:hAnsi="Arial" w:cs="Arial"/>
          <w:b/>
          <w:bCs/>
        </w:rPr>
      </w:pPr>
      <w:bookmarkStart w:id="0" w:name="_Hlk184290074"/>
      <w:r>
        <w:rPr>
          <w:noProof/>
        </w:rPr>
        <w:drawing>
          <wp:anchor distT="0" distB="0" distL="114300" distR="114300" simplePos="0" relativeHeight="251657728" behindDoc="1" locked="0" layoutInCell="1" allowOverlap="1" wp14:anchorId="6E795261" wp14:editId="6E1A544E">
            <wp:simplePos x="0" y="0"/>
            <wp:positionH relativeFrom="column">
              <wp:posOffset>79375</wp:posOffset>
            </wp:positionH>
            <wp:positionV relativeFrom="paragraph">
              <wp:posOffset>-466090</wp:posOffset>
            </wp:positionV>
            <wp:extent cx="6753225" cy="123888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709D1" w14:textId="77777777" w:rsidR="00167492" w:rsidRPr="00167492" w:rsidRDefault="00167492" w:rsidP="00167492">
      <w:pPr>
        <w:jc w:val="both"/>
        <w:rPr>
          <w:rFonts w:ascii="Arial" w:hAnsi="Arial" w:cs="Arial"/>
          <w:b/>
          <w:bCs/>
        </w:rPr>
      </w:pPr>
    </w:p>
    <w:bookmarkEnd w:id="0"/>
    <w:p w14:paraId="07004D67" w14:textId="77777777" w:rsidR="00DC4390" w:rsidRDefault="00E06DE3" w:rsidP="00E06DE3">
      <w:pPr>
        <w:tabs>
          <w:tab w:val="left" w:pos="6385"/>
        </w:tabs>
        <w:spacing w:before="100" w:beforeAutospacing="1" w:after="100" w:afterAutospacing="1"/>
        <w:contextualSpacing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ab/>
      </w:r>
    </w:p>
    <w:p w14:paraId="31A61DEB" w14:textId="77777777" w:rsidR="00E06DE3" w:rsidRDefault="00E06DE3" w:rsidP="00E06DE3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CD68E5F" w14:textId="77777777" w:rsidR="00B444FC" w:rsidRPr="00E06DE3" w:rsidRDefault="00B444FC" w:rsidP="00E06DE3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E06DE3">
        <w:rPr>
          <w:rFonts w:ascii="Arial" w:hAnsi="Arial" w:cs="Arial"/>
          <w:b/>
          <w:color w:val="000000"/>
          <w:sz w:val="28"/>
          <w:szCs w:val="28"/>
          <w:u w:val="single"/>
        </w:rPr>
        <w:t>R</w:t>
      </w:r>
      <w:r w:rsidR="00FD7167" w:rsidRPr="00E06DE3">
        <w:rPr>
          <w:rFonts w:ascii="Arial" w:hAnsi="Arial" w:cs="Arial"/>
          <w:b/>
          <w:color w:val="000000"/>
          <w:sz w:val="28"/>
          <w:szCs w:val="28"/>
          <w:u w:val="single"/>
        </w:rPr>
        <w:t>EQUISITION AND ISSUANCE SLIP</w:t>
      </w:r>
    </w:p>
    <w:p w14:paraId="5E20AFB9" w14:textId="77777777" w:rsidR="00FD7167" w:rsidRDefault="00FD7167" w:rsidP="00B444FC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</w:rPr>
      </w:pPr>
    </w:p>
    <w:p w14:paraId="2702248D" w14:textId="0938A703" w:rsidR="00FD7167" w:rsidRPr="0049422B" w:rsidRDefault="00FD7167" w:rsidP="00E06DE3">
      <w:pPr>
        <w:spacing w:before="100" w:beforeAutospacing="1" w:after="100" w:afterAutospacing="1"/>
        <w:contextualSpacing/>
        <w:rPr>
          <w:b/>
          <w:bCs/>
        </w:rPr>
      </w:pPr>
      <w:r>
        <w:rPr>
          <w:rFonts w:ascii="Arial" w:hAnsi="Arial" w:cs="Arial"/>
          <w:b/>
          <w:color w:val="000000"/>
        </w:rPr>
        <w:t>Entity Name</w:t>
      </w:r>
      <w:r w:rsidR="00E3158E">
        <w:rPr>
          <w:rFonts w:ascii="Arial" w:hAnsi="Arial" w:cs="Arial"/>
          <w:b/>
          <w:color w:val="000000"/>
        </w:rPr>
        <w:t xml:space="preserve">: </w:t>
      </w:r>
      <w:r w:rsidR="00E3158E" w:rsidRPr="0049422B">
        <w:rPr>
          <w:rFonts w:ascii="Arial" w:hAnsi="Arial" w:cs="Arial"/>
          <w:b/>
          <w:bCs/>
        </w:rPr>
        <w:t>John</w:t>
      </w:r>
      <w:r w:rsidR="00D87DE2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E06DE3">
        <w:rPr>
          <w:rFonts w:ascii="Arial" w:hAnsi="Arial" w:cs="Arial"/>
          <w:b/>
          <w:color w:val="000000"/>
        </w:rPr>
        <w:tab/>
      </w:r>
      <w:r w:rsidR="00E06DE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>Fund Cluster</w:t>
      </w:r>
      <w:r w:rsidR="00C26019">
        <w:rPr>
          <w:rFonts w:ascii="Arial" w:hAnsi="Arial" w:cs="Arial"/>
          <w:b/>
          <w:color w:val="000000"/>
        </w:rPr>
        <w:t xml:space="preserve">: </w:t>
      </w:r>
      <w:r w:rsidR="0049422B">
        <w:rPr>
          <w:rFonts w:ascii="Arial" w:hAnsi="Arial" w:cs="Arial"/>
          <w:b/>
          <w:color w:val="000000"/>
        </w:rPr>
        <w:t xml:space="preserve"> </w:t>
      </w:r>
      <w:r w:rsidR="00C26019" w:rsidRPr="0049422B">
        <w:rPr>
          <w:rFonts w:ascii="Arial" w:hAnsi="Arial" w:cs="Arial"/>
          <w:b/>
          <w:bCs/>
        </w:rPr>
        <w:t>Find Cluster</w:t>
      </w:r>
    </w:p>
    <w:tbl>
      <w:tblPr>
        <w:tblW w:w="1100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897"/>
        <w:gridCol w:w="1963"/>
        <w:gridCol w:w="1454"/>
        <w:gridCol w:w="10"/>
        <w:gridCol w:w="884"/>
        <w:gridCol w:w="918"/>
        <w:gridCol w:w="1444"/>
        <w:gridCol w:w="1851"/>
      </w:tblGrid>
      <w:tr w:rsidR="004D1C95" w14:paraId="39535F1E" w14:textId="77777777" w:rsidTr="006747B8">
        <w:tc>
          <w:tcPr>
            <w:tcW w:w="1605" w:type="dxa"/>
            <w:shd w:val="clear" w:color="auto" w:fill="auto"/>
          </w:tcPr>
          <w:p w14:paraId="1840EE9F" w14:textId="77777777" w:rsidR="002E2DB3" w:rsidRDefault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Division:</w:t>
            </w:r>
          </w:p>
        </w:tc>
        <w:tc>
          <w:tcPr>
            <w:tcW w:w="4308" w:type="dxa"/>
            <w:gridSpan w:val="4"/>
            <w:shd w:val="clear" w:color="auto" w:fill="auto"/>
          </w:tcPr>
          <w:p w14:paraId="0E0F027C" w14:textId="2D076B4D" w:rsidR="002E2DB3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Division </w:t>
            </w:r>
          </w:p>
        </w:tc>
        <w:tc>
          <w:tcPr>
            <w:tcW w:w="5090" w:type="dxa"/>
            <w:gridSpan w:val="4"/>
            <w:shd w:val="clear" w:color="auto" w:fill="auto"/>
          </w:tcPr>
          <w:p w14:paraId="70DF15C7" w14:textId="3BDACB39" w:rsidR="002E2DB3" w:rsidRDefault="002E2DB3" w:rsidP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Responsibility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Center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Code: </w:t>
            </w:r>
            <w:r w:rsidR="0049422B">
              <w:rPr>
                <w:rFonts w:ascii="Arial" w:hAnsi="Arial" w:cs="Arial"/>
                <w:bCs/>
                <w:color w:val="000000"/>
              </w:rPr>
              <w:t xml:space="preserve">   </w:t>
            </w:r>
            <w:r w:rsidR="00C26019" w:rsidRPr="006B3A54">
              <w:rPr>
                <w:rFonts w:ascii="Arial" w:hAnsi="Arial" w:cs="Arial"/>
              </w:rPr>
              <w:t>Responsibility Code</w:t>
            </w:r>
          </w:p>
        </w:tc>
      </w:tr>
      <w:tr w:rsidR="004D1C95" w14:paraId="10B52E4C" w14:textId="77777777" w:rsidTr="006747B8">
        <w:tc>
          <w:tcPr>
            <w:tcW w:w="1605" w:type="dxa"/>
            <w:shd w:val="clear" w:color="auto" w:fill="auto"/>
          </w:tcPr>
          <w:p w14:paraId="4E74C40F" w14:textId="77777777" w:rsidR="002E2DB3" w:rsidRDefault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Office: </w:t>
            </w:r>
          </w:p>
        </w:tc>
        <w:tc>
          <w:tcPr>
            <w:tcW w:w="4308" w:type="dxa"/>
            <w:gridSpan w:val="4"/>
            <w:shd w:val="clear" w:color="auto" w:fill="auto"/>
          </w:tcPr>
          <w:p w14:paraId="70925C32" w14:textId="0DC9E049" w:rsidR="002E2DB3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Office</w:t>
            </w:r>
            <w:r w:rsidR="00D87DE2" w:rsidRPr="006B3A5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90" w:type="dxa"/>
            <w:gridSpan w:val="4"/>
            <w:shd w:val="clear" w:color="auto" w:fill="auto"/>
          </w:tcPr>
          <w:p w14:paraId="39E7E7D2" w14:textId="3C35430D" w:rsidR="002E2DB3" w:rsidRDefault="002E2DB3" w:rsidP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RIS No.:</w:t>
            </w:r>
            <w:r w:rsidR="004D1C95" w:rsidRPr="006B3A54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49422B">
              <w:rPr>
                <w:rFonts w:ascii="Arial" w:hAnsi="Arial" w:cs="Arial"/>
                <w:bCs/>
                <w:color w:val="000000"/>
              </w:rPr>
              <w:t xml:space="preserve">     </w:t>
            </w:r>
            <w:r w:rsidR="00C26019" w:rsidRPr="006B3A54">
              <w:rPr>
                <w:rFonts w:ascii="Arial" w:hAnsi="Arial" w:cs="Arial"/>
              </w:rPr>
              <w:t>RIS No.</w:t>
            </w:r>
          </w:p>
        </w:tc>
      </w:tr>
      <w:tr w:rsidR="004D1C95" w14:paraId="5C1CEA94" w14:textId="77777777" w:rsidTr="006747B8">
        <w:tc>
          <w:tcPr>
            <w:tcW w:w="5903" w:type="dxa"/>
            <w:gridSpan w:val="4"/>
            <w:shd w:val="clear" w:color="auto" w:fill="auto"/>
          </w:tcPr>
          <w:p w14:paraId="11BDC645" w14:textId="77777777" w:rsidR="00780717" w:rsidRDefault="00780717" w:rsidP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Requisition</w:t>
            </w:r>
          </w:p>
        </w:tc>
        <w:tc>
          <w:tcPr>
            <w:tcW w:w="1812" w:type="dxa"/>
            <w:gridSpan w:val="3"/>
            <w:shd w:val="clear" w:color="auto" w:fill="auto"/>
          </w:tcPr>
          <w:p w14:paraId="386C026F" w14:textId="77777777" w:rsidR="00780717" w:rsidRDefault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Availability</w:t>
            </w:r>
          </w:p>
        </w:tc>
        <w:tc>
          <w:tcPr>
            <w:tcW w:w="3288" w:type="dxa"/>
            <w:gridSpan w:val="2"/>
            <w:shd w:val="clear" w:color="auto" w:fill="auto"/>
          </w:tcPr>
          <w:p w14:paraId="22A62D19" w14:textId="77777777" w:rsidR="00780717" w:rsidRDefault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Issue</w:t>
            </w:r>
          </w:p>
        </w:tc>
      </w:tr>
      <w:tr w:rsidR="00C26019" w14:paraId="1751AB81" w14:textId="77777777" w:rsidTr="006747B8">
        <w:tc>
          <w:tcPr>
            <w:tcW w:w="1605" w:type="dxa"/>
            <w:shd w:val="clear" w:color="auto" w:fill="auto"/>
          </w:tcPr>
          <w:p w14:paraId="5C600914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Stock No.</w:t>
            </w:r>
          </w:p>
        </w:tc>
        <w:tc>
          <w:tcPr>
            <w:tcW w:w="650" w:type="dxa"/>
            <w:shd w:val="clear" w:color="auto" w:fill="auto"/>
          </w:tcPr>
          <w:p w14:paraId="6B4931E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Unit</w:t>
            </w:r>
          </w:p>
        </w:tc>
        <w:tc>
          <w:tcPr>
            <w:tcW w:w="2164" w:type="dxa"/>
            <w:shd w:val="clear" w:color="auto" w:fill="auto"/>
          </w:tcPr>
          <w:p w14:paraId="720BA15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Item</w:t>
            </w:r>
          </w:p>
        </w:tc>
        <w:tc>
          <w:tcPr>
            <w:tcW w:w="1494" w:type="dxa"/>
            <w:gridSpan w:val="2"/>
            <w:shd w:val="clear" w:color="auto" w:fill="auto"/>
          </w:tcPr>
          <w:p w14:paraId="4339525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Quantity</w:t>
            </w:r>
          </w:p>
        </w:tc>
        <w:tc>
          <w:tcPr>
            <w:tcW w:w="856" w:type="dxa"/>
            <w:shd w:val="clear" w:color="auto" w:fill="auto"/>
          </w:tcPr>
          <w:p w14:paraId="09195F7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Yes</w:t>
            </w:r>
          </w:p>
        </w:tc>
        <w:tc>
          <w:tcPr>
            <w:tcW w:w="946" w:type="dxa"/>
            <w:shd w:val="clear" w:color="auto" w:fill="auto"/>
          </w:tcPr>
          <w:p w14:paraId="2D708CC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No</w:t>
            </w:r>
          </w:p>
        </w:tc>
        <w:tc>
          <w:tcPr>
            <w:tcW w:w="1369" w:type="dxa"/>
            <w:shd w:val="clear" w:color="auto" w:fill="auto"/>
          </w:tcPr>
          <w:p w14:paraId="51D6B1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Quantity</w:t>
            </w:r>
          </w:p>
        </w:tc>
        <w:tc>
          <w:tcPr>
            <w:tcW w:w="1919" w:type="dxa"/>
            <w:shd w:val="clear" w:color="auto" w:fill="auto"/>
          </w:tcPr>
          <w:p w14:paraId="3468109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Remarks</w:t>
            </w:r>
          </w:p>
        </w:tc>
      </w:tr>
      <w:tr w:rsidR="00C26019" w14:paraId="2D534009" w14:textId="77777777" w:rsidTr="006747B8">
        <w:tc>
          <w:tcPr>
            <w:tcW w:w="1605" w:type="dxa"/>
            <w:shd w:val="clear" w:color="auto" w:fill="auto"/>
          </w:tcPr>
          <w:p w14:paraId="332D393F" w14:textId="4CD6DE92" w:rsidR="00FD7167" w:rsidRPr="006B3A54" w:rsidRDefault="00C26019">
            <w:pPr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BARCODE0001</w:t>
            </w:r>
          </w:p>
        </w:tc>
        <w:tc>
          <w:tcPr>
            <w:tcW w:w="650" w:type="dxa"/>
            <w:shd w:val="clear" w:color="auto" w:fill="auto"/>
          </w:tcPr>
          <w:p w14:paraId="68FA075E" w14:textId="2E9BAC0A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bottle</w:t>
            </w:r>
          </w:p>
        </w:tc>
        <w:tc>
          <w:tcPr>
            <w:tcW w:w="2164" w:type="dxa"/>
            <w:shd w:val="clear" w:color="auto" w:fill="auto"/>
          </w:tcPr>
          <w:p w14:paraId="5AF9870D" w14:textId="29349592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Alcohol 500ml</w:t>
            </w:r>
          </w:p>
        </w:tc>
        <w:tc>
          <w:tcPr>
            <w:tcW w:w="1494" w:type="dxa"/>
            <w:gridSpan w:val="2"/>
            <w:shd w:val="clear" w:color="auto" w:fill="auto"/>
          </w:tcPr>
          <w:p w14:paraId="31BED8C3" w14:textId="1A459293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5</w:t>
            </w:r>
          </w:p>
        </w:tc>
        <w:tc>
          <w:tcPr>
            <w:tcW w:w="856" w:type="dxa"/>
            <w:shd w:val="clear" w:color="auto" w:fill="auto"/>
          </w:tcPr>
          <w:p w14:paraId="018E7EEB" w14:textId="1C46053A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/>
            </w:r>
          </w:p>
        </w:tc>
        <w:tc>
          <w:tcPr>
            <w:tcW w:w="946" w:type="dxa"/>
            <w:shd w:val="clear" w:color="auto" w:fill="auto"/>
          </w:tcPr>
          <w:p w14:paraId="52A7BB30" w14:textId="256ED59E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/>
            </w:r>
          </w:p>
        </w:tc>
        <w:tc>
          <w:tcPr>
            <w:tcW w:w="1369" w:type="dxa"/>
            <w:shd w:val="clear" w:color="auto" w:fill="auto"/>
          </w:tcPr>
          <w:p w14:paraId="07C4F4A9" w14:textId="503BB5F9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/>
            </w:r>
          </w:p>
        </w:tc>
        <w:tc>
          <w:tcPr>
            <w:tcW w:w="1919" w:type="dxa"/>
            <w:shd w:val="clear" w:color="auto" w:fill="auto"/>
          </w:tcPr>
          <w:p w14:paraId="29EABCA1" w14:textId="3A3010E9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/>
            </w:r>
          </w:p>
        </w:tc>
      </w:tr>
      <w:tr w:rsidR="00C26019" w14:paraId="711B33E9" w14:textId="77777777" w:rsidTr="006747B8">
        <w:tc>
          <w:tcPr>
            <w:tcW w:w="1605" w:type="dxa"/>
            <w:shd w:val="clear" w:color="auto" w:fill="auto"/>
          </w:tcPr>
          <w:p w14:paraId="6DCC610C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54B40A0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9F0EA4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4A58BA2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48EA368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5C3A69A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7F4F82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1BDFBB2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2D5480C" w14:textId="77777777" w:rsidTr="006747B8">
        <w:tc>
          <w:tcPr>
            <w:tcW w:w="1605" w:type="dxa"/>
            <w:shd w:val="clear" w:color="auto" w:fill="auto"/>
          </w:tcPr>
          <w:p w14:paraId="3BA357B3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46830C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2C24892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0AE79D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1085947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F9E2F4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2289065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7DC53D8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663C3AD" w14:textId="77777777" w:rsidTr="006747B8">
        <w:tc>
          <w:tcPr>
            <w:tcW w:w="1605" w:type="dxa"/>
            <w:shd w:val="clear" w:color="auto" w:fill="auto"/>
          </w:tcPr>
          <w:p w14:paraId="1B39A13E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CEB99C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4577EB8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249320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3B6365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F4A7E5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17DE3E8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44128AC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AB5E01B" w14:textId="77777777" w:rsidTr="006747B8">
        <w:tc>
          <w:tcPr>
            <w:tcW w:w="1605" w:type="dxa"/>
            <w:shd w:val="clear" w:color="auto" w:fill="auto"/>
          </w:tcPr>
          <w:p w14:paraId="0C56783A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6C4EFB4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2D0A7AB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6132A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85B16C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4984ED9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0B9C716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BB786A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5C54A8B" w14:textId="77777777" w:rsidTr="006747B8">
        <w:tc>
          <w:tcPr>
            <w:tcW w:w="1605" w:type="dxa"/>
            <w:shd w:val="clear" w:color="auto" w:fill="auto"/>
          </w:tcPr>
          <w:p w14:paraId="4E633610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F1DDD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47D5C0F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6E581DA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4576F87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026FB3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280753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451D07E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668ACF3" w14:textId="77777777" w:rsidTr="006747B8">
        <w:tc>
          <w:tcPr>
            <w:tcW w:w="1605" w:type="dxa"/>
            <w:shd w:val="clear" w:color="auto" w:fill="auto"/>
          </w:tcPr>
          <w:p w14:paraId="7CC96240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54CB34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2A7FBB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517070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196C4D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00B515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D3D390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0C165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6E0DA843" w14:textId="77777777" w:rsidTr="006747B8">
        <w:tc>
          <w:tcPr>
            <w:tcW w:w="1605" w:type="dxa"/>
            <w:shd w:val="clear" w:color="auto" w:fill="auto"/>
          </w:tcPr>
          <w:p w14:paraId="78BF9CF9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69F5ED3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A9A8BC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35F15CF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0788130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A4E95D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03D7FA1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FA2A7D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615ED4A" w14:textId="77777777" w:rsidTr="006747B8">
        <w:tc>
          <w:tcPr>
            <w:tcW w:w="1605" w:type="dxa"/>
            <w:shd w:val="clear" w:color="auto" w:fill="auto"/>
          </w:tcPr>
          <w:p w14:paraId="1CFD0548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1C0673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D44441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7EF5903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DAA174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14B9FF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D45724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6C3E88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5FDB9FF0" w14:textId="77777777" w:rsidTr="006747B8">
        <w:tc>
          <w:tcPr>
            <w:tcW w:w="1605" w:type="dxa"/>
            <w:shd w:val="clear" w:color="auto" w:fill="auto"/>
          </w:tcPr>
          <w:p w14:paraId="023D09BA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7AAACF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05F5C42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40720B3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7225260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1630CDB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695079A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4F5736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502B564" w14:textId="77777777" w:rsidTr="006747B8">
        <w:tc>
          <w:tcPr>
            <w:tcW w:w="1605" w:type="dxa"/>
            <w:shd w:val="clear" w:color="auto" w:fill="auto"/>
          </w:tcPr>
          <w:p w14:paraId="0793ABA2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72C197A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01DA3CEF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2C60479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04A7FAA7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3B478E04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32015E1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40F43E31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52E900E5" w14:textId="77777777" w:rsidTr="006747B8">
        <w:tc>
          <w:tcPr>
            <w:tcW w:w="1605" w:type="dxa"/>
            <w:shd w:val="clear" w:color="auto" w:fill="auto"/>
          </w:tcPr>
          <w:p w14:paraId="03F5A422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1A667E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67ED8BB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F15FA8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9389C1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BC97ED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C13DF6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16FA3B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C07326D" w14:textId="77777777" w:rsidTr="006747B8">
        <w:tc>
          <w:tcPr>
            <w:tcW w:w="1605" w:type="dxa"/>
            <w:shd w:val="clear" w:color="auto" w:fill="auto"/>
          </w:tcPr>
          <w:p w14:paraId="4FD4215D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1810D44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58ABE24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5513E8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77CF21A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049F47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1034E82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58BBE9D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FF46879" w14:textId="77777777" w:rsidTr="006747B8">
        <w:tc>
          <w:tcPr>
            <w:tcW w:w="1605" w:type="dxa"/>
            <w:shd w:val="clear" w:color="auto" w:fill="auto"/>
          </w:tcPr>
          <w:p w14:paraId="7B265E74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A0286B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DF62C9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818583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8FE2AC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39BAD4A1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F7BE5E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5F2F985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8739EB6" w14:textId="77777777" w:rsidTr="006747B8">
        <w:tc>
          <w:tcPr>
            <w:tcW w:w="1605" w:type="dxa"/>
            <w:shd w:val="clear" w:color="auto" w:fill="auto"/>
          </w:tcPr>
          <w:p w14:paraId="1E58B124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B907AF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00CAE54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2CA6C1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AA1C15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1A8400A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51A25D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672B053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4646DF4" w14:textId="77777777" w:rsidTr="006747B8">
        <w:tc>
          <w:tcPr>
            <w:tcW w:w="1605" w:type="dxa"/>
            <w:shd w:val="clear" w:color="auto" w:fill="auto"/>
          </w:tcPr>
          <w:p w14:paraId="069CB1DE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4604DF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D9BDF0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FC8421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09C8D2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0DFE35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8224A9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6945A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5C9C3698" w14:textId="77777777" w:rsidTr="006747B8">
        <w:tc>
          <w:tcPr>
            <w:tcW w:w="1605" w:type="dxa"/>
            <w:shd w:val="clear" w:color="auto" w:fill="auto"/>
          </w:tcPr>
          <w:p w14:paraId="4BDB29B1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1DB557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466AEB8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EDB964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1922018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48A0A38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5AE60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1DC9AA6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AE7F32B" w14:textId="77777777" w:rsidTr="006747B8">
        <w:tc>
          <w:tcPr>
            <w:tcW w:w="1605" w:type="dxa"/>
            <w:shd w:val="clear" w:color="auto" w:fill="auto"/>
          </w:tcPr>
          <w:p w14:paraId="6FE74FFD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17F496E5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D4D9DF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45B0FCB8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31DBF45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5E396ABF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BC1039E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16B4A343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09A2402" w14:textId="77777777" w:rsidTr="006747B8">
        <w:tc>
          <w:tcPr>
            <w:tcW w:w="1605" w:type="dxa"/>
            <w:shd w:val="clear" w:color="auto" w:fill="auto"/>
          </w:tcPr>
          <w:p w14:paraId="1F688A72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893F86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2FAC673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400C23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C27568E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C303D4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61AAE53E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7429547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49D07B9" w14:textId="77777777" w:rsidTr="006747B8">
        <w:tc>
          <w:tcPr>
            <w:tcW w:w="1605" w:type="dxa"/>
            <w:shd w:val="clear" w:color="auto" w:fill="auto"/>
          </w:tcPr>
          <w:p w14:paraId="6464455A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75C58BC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69105D9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749A2FAB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5A23AB28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2569F71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6D3849B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37041E7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B95ACAF" w14:textId="77777777" w:rsidTr="006747B8">
        <w:tc>
          <w:tcPr>
            <w:tcW w:w="1605" w:type="dxa"/>
            <w:shd w:val="clear" w:color="auto" w:fill="auto"/>
          </w:tcPr>
          <w:p w14:paraId="373DFEA7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605F1A38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B7DB01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5FD9ECE0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46612AE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18B71451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29336B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4A6519D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852D83B" w14:textId="77777777" w:rsidTr="006747B8">
        <w:tc>
          <w:tcPr>
            <w:tcW w:w="1605" w:type="dxa"/>
            <w:shd w:val="clear" w:color="auto" w:fill="auto"/>
          </w:tcPr>
          <w:p w14:paraId="580E7556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DB8542F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63827726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F21D21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F8645D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D319EB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3A1F3FF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71A559A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D614BC9" w14:textId="77777777" w:rsidTr="006747B8">
        <w:tc>
          <w:tcPr>
            <w:tcW w:w="1605" w:type="dxa"/>
            <w:shd w:val="clear" w:color="auto" w:fill="auto"/>
          </w:tcPr>
          <w:p w14:paraId="6D3DF665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7D226BE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2C92C72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5EEE03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081D3910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422D76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27AF6EC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10399DA4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B54346A" w14:textId="77777777" w:rsidTr="006747B8">
        <w:tc>
          <w:tcPr>
            <w:tcW w:w="1605" w:type="dxa"/>
            <w:shd w:val="clear" w:color="auto" w:fill="auto"/>
          </w:tcPr>
          <w:p w14:paraId="68A52221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221B2A1A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072AE05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2EC581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0FFC744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30670CF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09228FF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DF8C2C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47D6DAF" w14:textId="77777777" w:rsidTr="006747B8">
        <w:tc>
          <w:tcPr>
            <w:tcW w:w="1605" w:type="dxa"/>
            <w:shd w:val="clear" w:color="auto" w:fill="auto"/>
          </w:tcPr>
          <w:p w14:paraId="086B993B" w14:textId="77777777" w:rsidR="00E06DE3" w:rsidRDefault="00E06DE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22E2344B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5AFCDC23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31962214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7A61A4D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A4BEF49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E27B243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53EEA003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3FAA903" w14:textId="77777777" w:rsidTr="006747B8">
        <w:tc>
          <w:tcPr>
            <w:tcW w:w="1605" w:type="dxa"/>
            <w:shd w:val="clear" w:color="auto" w:fill="auto"/>
          </w:tcPr>
          <w:p w14:paraId="5AE576D7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00CECA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7ADF6E4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689668B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D3B327A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130C6CE8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EBABA0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C80604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229C30B" w14:textId="77777777" w:rsidTr="006747B8">
        <w:tc>
          <w:tcPr>
            <w:tcW w:w="1605" w:type="dxa"/>
            <w:shd w:val="clear" w:color="auto" w:fill="auto"/>
          </w:tcPr>
          <w:p w14:paraId="62329F6B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B1AC913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5DA0CBBF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7CB5432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50DE87DC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40EE874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AF8625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5E15FEC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4DBF82D" w14:textId="77777777" w:rsidTr="006747B8">
        <w:tc>
          <w:tcPr>
            <w:tcW w:w="1605" w:type="dxa"/>
            <w:shd w:val="clear" w:color="auto" w:fill="auto"/>
          </w:tcPr>
          <w:p w14:paraId="372C3C76" w14:textId="77777777" w:rsidR="00E06DE3" w:rsidRDefault="00E06DE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7184EF0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A991F62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F55D669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3B0F2B86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5005820E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E5B2CC6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AD19208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4BE1AD36" w14:textId="77777777" w:rsidTr="006747B8">
        <w:tc>
          <w:tcPr>
            <w:tcW w:w="1605" w:type="dxa"/>
            <w:shd w:val="clear" w:color="auto" w:fill="auto"/>
          </w:tcPr>
          <w:p w14:paraId="25CCA3D3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6B5A8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720C12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54327B1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FA8A61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3F811B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0ECDCD5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84B4D5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C05044A" w14:textId="77777777" w:rsidTr="006747B8">
        <w:tc>
          <w:tcPr>
            <w:tcW w:w="1605" w:type="dxa"/>
            <w:shd w:val="clear" w:color="auto" w:fill="auto"/>
          </w:tcPr>
          <w:p w14:paraId="2BBEBE78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F9DD0D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7462B53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9CF7772" w14:textId="77777777" w:rsidR="00FD7167" w:rsidRDefault="00FD7167" w:rsidP="00A4285E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7726102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A477E4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3C4C51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5ECA900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2436F0" w14:paraId="7EB1C8B6" w14:textId="77777777" w:rsidTr="006747B8">
        <w:trPr>
          <w:trHeight w:val="562"/>
        </w:trPr>
        <w:tc>
          <w:tcPr>
            <w:tcW w:w="1605" w:type="dxa"/>
            <w:shd w:val="clear" w:color="auto" w:fill="auto"/>
          </w:tcPr>
          <w:p w14:paraId="07823BE4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Purpose:</w:t>
            </w:r>
          </w:p>
        </w:tc>
        <w:tc>
          <w:tcPr>
            <w:tcW w:w="9398" w:type="dxa"/>
            <w:gridSpan w:val="8"/>
            <w:shd w:val="clear" w:color="auto" w:fill="auto"/>
          </w:tcPr>
          <w:p w14:paraId="2A40455D" w14:textId="6E9A712E" w:rsidR="002436F0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/>
            </w:r>
          </w:p>
        </w:tc>
      </w:tr>
      <w:tr w:rsidR="002436F0" w14:paraId="678478B4" w14:textId="77777777" w:rsidTr="006747B8">
        <w:tc>
          <w:tcPr>
            <w:tcW w:w="11003" w:type="dxa"/>
            <w:gridSpan w:val="9"/>
            <w:shd w:val="clear" w:color="auto" w:fill="auto"/>
          </w:tcPr>
          <w:p w14:paraId="056DFCB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4C0E45BC" w14:textId="77777777" w:rsidTr="006747B8">
        <w:tc>
          <w:tcPr>
            <w:tcW w:w="1605" w:type="dxa"/>
            <w:shd w:val="clear" w:color="auto" w:fill="auto"/>
          </w:tcPr>
          <w:p w14:paraId="60178022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814" w:type="dxa"/>
            <w:gridSpan w:val="2"/>
            <w:shd w:val="clear" w:color="auto" w:fill="auto"/>
          </w:tcPr>
          <w:p w14:paraId="009B8407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Requested by:</w:t>
            </w:r>
          </w:p>
        </w:tc>
        <w:tc>
          <w:tcPr>
            <w:tcW w:w="2350" w:type="dxa"/>
            <w:gridSpan w:val="3"/>
            <w:shd w:val="clear" w:color="auto" w:fill="auto"/>
          </w:tcPr>
          <w:p w14:paraId="6924B4B1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Approved by:</w:t>
            </w:r>
          </w:p>
        </w:tc>
        <w:tc>
          <w:tcPr>
            <w:tcW w:w="2315" w:type="dxa"/>
            <w:gridSpan w:val="2"/>
            <w:shd w:val="clear" w:color="auto" w:fill="auto"/>
          </w:tcPr>
          <w:p w14:paraId="4034D453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Issued by:</w:t>
            </w:r>
          </w:p>
        </w:tc>
        <w:tc>
          <w:tcPr>
            <w:tcW w:w="1919" w:type="dxa"/>
            <w:shd w:val="clear" w:color="auto" w:fill="auto"/>
          </w:tcPr>
          <w:p w14:paraId="45C25A48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Received by:</w:t>
            </w:r>
          </w:p>
        </w:tc>
      </w:tr>
      <w:tr w:rsidR="00C26019" w14:paraId="4BFCBCA1" w14:textId="77777777" w:rsidTr="006747B8">
        <w:trPr>
          <w:trHeight w:val="562"/>
        </w:trPr>
        <w:tc>
          <w:tcPr>
            <w:tcW w:w="1605" w:type="dxa"/>
            <w:shd w:val="clear" w:color="auto" w:fill="auto"/>
          </w:tcPr>
          <w:p w14:paraId="5A96255F" w14:textId="77777777" w:rsidR="002436F0" w:rsidRPr="00323F69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3F69">
              <w:rPr>
                <w:rFonts w:ascii="Arial" w:hAnsi="Arial" w:cs="Arial"/>
                <w:b/>
                <w:color w:val="000000"/>
                <w:sz w:val="22"/>
                <w:szCs w:val="22"/>
              </w:rPr>
              <w:t>Signature:</w:t>
            </w:r>
          </w:p>
        </w:tc>
        <w:tc>
          <w:tcPr>
            <w:tcW w:w="2814" w:type="dxa"/>
            <w:gridSpan w:val="2"/>
            <w:shd w:val="clear" w:color="auto" w:fill="auto"/>
          </w:tcPr>
          <w:p w14:paraId="4D2492D0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50" w:type="dxa"/>
            <w:gridSpan w:val="3"/>
            <w:shd w:val="clear" w:color="auto" w:fill="auto"/>
          </w:tcPr>
          <w:p w14:paraId="0F212595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15" w:type="dxa"/>
            <w:gridSpan w:val="2"/>
            <w:shd w:val="clear" w:color="auto" w:fill="auto"/>
          </w:tcPr>
          <w:p w14:paraId="05AB8DD0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16C1F6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C7FD895" w14:textId="77777777" w:rsidTr="006747B8">
        <w:tc>
          <w:tcPr>
            <w:tcW w:w="1605" w:type="dxa"/>
            <w:shd w:val="clear" w:color="auto" w:fill="auto"/>
          </w:tcPr>
          <w:p w14:paraId="39DD5803" w14:textId="77777777" w:rsidR="002436F0" w:rsidRPr="00323F69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3F69">
              <w:rPr>
                <w:rFonts w:ascii="Arial" w:hAnsi="Arial" w:cs="Arial"/>
                <w:b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814" w:type="dxa"/>
            <w:gridSpan w:val="2"/>
            <w:shd w:val="clear" w:color="auto" w:fill="auto"/>
          </w:tcPr>
          <w:p w14:paraId="7B8637AA" w14:textId="079995C0" w:rsidR="002436F0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6B3A54">
              <w:rPr>
                <w:rFonts w:ascii="Arial" w:hAnsi="Arial" w:cs="Arial"/>
                <w:b/>
                <w:bCs/>
              </w:rPr>
              <w:t>DAVE MADAYAG</w:t>
            </w:r>
          </w:p>
        </w:tc>
        <w:tc>
          <w:tcPr>
            <w:tcW w:w="2350" w:type="dxa"/>
            <w:gridSpan w:val="3"/>
            <w:shd w:val="clear" w:color="auto" w:fill="auto"/>
          </w:tcPr>
          <w:p w14:paraId="67126705" w14:textId="32374EE1" w:rsidR="002436F0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6B3A54">
              <w:rPr>
                <w:rFonts w:ascii="Arial" w:hAnsi="Arial" w:cs="Arial"/>
                <w:b/>
                <w:bCs/>
              </w:rPr>
              <w:t>MAAM MAR</w:t>
            </w:r>
          </w:p>
        </w:tc>
        <w:tc>
          <w:tcPr>
            <w:tcW w:w="2315" w:type="dxa"/>
            <w:gridSpan w:val="2"/>
            <w:shd w:val="clear" w:color="auto" w:fill="auto"/>
          </w:tcPr>
          <w:p w14:paraId="48072B2B" w14:textId="2A1291B0" w:rsidR="002436F0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6B3A54">
              <w:rPr>
                <w:rFonts w:ascii="Arial" w:hAnsi="Arial" w:cs="Arial"/>
                <w:b/>
                <w:bCs/>
              </w:rPr>
              <w:t>SIR RAY</w:t>
            </w:r>
          </w:p>
        </w:tc>
        <w:tc>
          <w:tcPr>
            <w:tcW w:w="1919" w:type="dxa"/>
            <w:shd w:val="clear" w:color="auto" w:fill="auto"/>
          </w:tcPr>
          <w:p w14:paraId="560FF03B" w14:textId="256BC37D" w:rsidR="002436F0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6B3A54">
              <w:rPr>
                <w:rFonts w:ascii="Arial" w:hAnsi="Arial" w:cs="Arial"/>
                <w:b/>
                <w:bCs/>
              </w:rPr>
              <w:t>DAVE MADAYAG</w:t>
            </w:r>
          </w:p>
        </w:tc>
      </w:tr>
      <w:tr w:rsidR="00C26019" w14:paraId="074FD62B" w14:textId="77777777" w:rsidTr="006747B8">
        <w:tc>
          <w:tcPr>
            <w:tcW w:w="1605" w:type="dxa"/>
            <w:shd w:val="clear" w:color="auto" w:fill="auto"/>
          </w:tcPr>
          <w:p w14:paraId="0FA49B1B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2814" w:type="dxa"/>
            <w:gridSpan w:val="2"/>
            <w:shd w:val="clear" w:color="auto" w:fill="auto"/>
          </w:tcPr>
          <w:p w14:paraId="38DF1F85" w14:textId="7B4C5EA4" w:rsidR="002436F0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/>
            </w:r>
          </w:p>
        </w:tc>
        <w:tc>
          <w:tcPr>
            <w:tcW w:w="2350" w:type="dxa"/>
            <w:gridSpan w:val="3"/>
            <w:shd w:val="clear" w:color="auto" w:fill="auto"/>
          </w:tcPr>
          <w:p w14:paraId="62C8FA7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RSAO</w:t>
            </w:r>
          </w:p>
        </w:tc>
        <w:tc>
          <w:tcPr>
            <w:tcW w:w="2315" w:type="dxa"/>
            <w:gridSpan w:val="2"/>
            <w:shd w:val="clear" w:color="auto" w:fill="auto"/>
          </w:tcPr>
          <w:p w14:paraId="533CCC0B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AFMS-GASU Staff</w:t>
            </w:r>
          </w:p>
        </w:tc>
        <w:tc>
          <w:tcPr>
            <w:tcW w:w="1919" w:type="dxa"/>
            <w:shd w:val="clear" w:color="auto" w:fill="auto"/>
          </w:tcPr>
          <w:p w14:paraId="5E6C99A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4D296931" w14:textId="77777777" w:rsidTr="006747B8">
        <w:tc>
          <w:tcPr>
            <w:tcW w:w="1605" w:type="dxa"/>
            <w:shd w:val="clear" w:color="auto" w:fill="auto"/>
          </w:tcPr>
          <w:p w14:paraId="1CD7E712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814" w:type="dxa"/>
            <w:gridSpan w:val="2"/>
            <w:shd w:val="clear" w:color="auto" w:fill="auto"/>
          </w:tcPr>
          <w:p w14:paraId="21C860E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50" w:type="dxa"/>
            <w:gridSpan w:val="3"/>
            <w:shd w:val="clear" w:color="auto" w:fill="auto"/>
          </w:tcPr>
          <w:p w14:paraId="1F3A3CB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15" w:type="dxa"/>
            <w:gridSpan w:val="2"/>
            <w:shd w:val="clear" w:color="auto" w:fill="auto"/>
          </w:tcPr>
          <w:p w14:paraId="1837CDD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FE05BAB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</w:tbl>
    <w:p w14:paraId="48B54DDF" w14:textId="77777777" w:rsidR="00B444FC" w:rsidRPr="00B444FC" w:rsidRDefault="00DC4390" w:rsidP="00E06DE3">
      <w:pPr>
        <w:tabs>
          <w:tab w:val="left" w:pos="8085"/>
        </w:tabs>
        <w:spacing w:before="100" w:beforeAutospacing="1" w:after="100" w:afterAutospacing="1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</w:p>
    <w:sectPr w:rsidR="00B444FC" w:rsidRPr="00B444FC" w:rsidSect="00E06DE3">
      <w:headerReference w:type="even" r:id="rId9"/>
      <w:footerReference w:type="default" r:id="rId10"/>
      <w:pgSz w:w="11907" w:h="16839" w:code="9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7B23" w14:textId="77777777" w:rsidR="00390E95" w:rsidRDefault="00390E95">
      <w:r>
        <w:separator/>
      </w:r>
    </w:p>
  </w:endnote>
  <w:endnote w:type="continuationSeparator" w:id="0">
    <w:p w14:paraId="5A0E654B" w14:textId="77777777" w:rsidR="00390E95" w:rsidRDefault="00390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DD96" w14:textId="67F42D4E" w:rsidR="004A6E13" w:rsidRPr="002B2010" w:rsidRDefault="006747B8" w:rsidP="005261BC">
    <w:pPr>
      <w:pStyle w:val="Footer"/>
      <w:jc w:val="cent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D4A8D9F" wp14:editId="762797B7">
          <wp:simplePos x="0" y="0"/>
          <wp:positionH relativeFrom="column">
            <wp:posOffset>163830</wp:posOffset>
          </wp:positionH>
          <wp:positionV relativeFrom="paragraph">
            <wp:posOffset>-561975</wp:posOffset>
          </wp:positionV>
          <wp:extent cx="6465570" cy="876300"/>
          <wp:effectExtent l="0" t="0" r="0" b="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557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9702" w14:textId="77777777" w:rsidR="00390E95" w:rsidRDefault="00390E95">
      <w:r>
        <w:separator/>
      </w:r>
    </w:p>
  </w:footnote>
  <w:footnote w:type="continuationSeparator" w:id="0">
    <w:p w14:paraId="23429C90" w14:textId="77777777" w:rsidR="00390E95" w:rsidRDefault="00390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9C9D" w14:textId="77777777" w:rsidR="00A91C81" w:rsidRDefault="003637E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19A"/>
    <w:multiLevelType w:val="multilevel"/>
    <w:tmpl w:val="A6D6CF08"/>
    <w:lvl w:ilvl="0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324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i/>
      </w:rPr>
    </w:lvl>
  </w:abstractNum>
  <w:abstractNum w:abstractNumId="1" w15:restartNumberingAfterBreak="0">
    <w:nsid w:val="066F7D10"/>
    <w:multiLevelType w:val="hybridMultilevel"/>
    <w:tmpl w:val="0492AF96"/>
    <w:lvl w:ilvl="0" w:tplc="B9CAF288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7A744E9"/>
    <w:multiLevelType w:val="hybridMultilevel"/>
    <w:tmpl w:val="44D88390"/>
    <w:lvl w:ilvl="0" w:tplc="FF2842F6">
      <w:start w:val="1"/>
      <w:numFmt w:val="lowerRoman"/>
      <w:lvlText w:val="%1."/>
      <w:lvlJc w:val="left"/>
      <w:pPr>
        <w:ind w:left="2295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655" w:hanging="360"/>
      </w:pPr>
    </w:lvl>
    <w:lvl w:ilvl="2" w:tplc="3409001B" w:tentative="1">
      <w:start w:val="1"/>
      <w:numFmt w:val="lowerRoman"/>
      <w:lvlText w:val="%3."/>
      <w:lvlJc w:val="right"/>
      <w:pPr>
        <w:ind w:left="3375" w:hanging="180"/>
      </w:pPr>
    </w:lvl>
    <w:lvl w:ilvl="3" w:tplc="3409000F" w:tentative="1">
      <w:start w:val="1"/>
      <w:numFmt w:val="decimal"/>
      <w:lvlText w:val="%4."/>
      <w:lvlJc w:val="left"/>
      <w:pPr>
        <w:ind w:left="4095" w:hanging="360"/>
      </w:pPr>
    </w:lvl>
    <w:lvl w:ilvl="4" w:tplc="34090019" w:tentative="1">
      <w:start w:val="1"/>
      <w:numFmt w:val="lowerLetter"/>
      <w:lvlText w:val="%5."/>
      <w:lvlJc w:val="left"/>
      <w:pPr>
        <w:ind w:left="4815" w:hanging="360"/>
      </w:pPr>
    </w:lvl>
    <w:lvl w:ilvl="5" w:tplc="3409001B" w:tentative="1">
      <w:start w:val="1"/>
      <w:numFmt w:val="lowerRoman"/>
      <w:lvlText w:val="%6."/>
      <w:lvlJc w:val="right"/>
      <w:pPr>
        <w:ind w:left="5535" w:hanging="180"/>
      </w:pPr>
    </w:lvl>
    <w:lvl w:ilvl="6" w:tplc="3409000F" w:tentative="1">
      <w:start w:val="1"/>
      <w:numFmt w:val="decimal"/>
      <w:lvlText w:val="%7."/>
      <w:lvlJc w:val="left"/>
      <w:pPr>
        <w:ind w:left="6255" w:hanging="360"/>
      </w:pPr>
    </w:lvl>
    <w:lvl w:ilvl="7" w:tplc="34090019" w:tentative="1">
      <w:start w:val="1"/>
      <w:numFmt w:val="lowerLetter"/>
      <w:lvlText w:val="%8."/>
      <w:lvlJc w:val="left"/>
      <w:pPr>
        <w:ind w:left="6975" w:hanging="360"/>
      </w:pPr>
    </w:lvl>
    <w:lvl w:ilvl="8" w:tplc="3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10FD7874"/>
    <w:multiLevelType w:val="hybridMultilevel"/>
    <w:tmpl w:val="B5B21796"/>
    <w:lvl w:ilvl="0" w:tplc="04090019">
      <w:start w:val="1"/>
      <w:numFmt w:val="lowerLetter"/>
      <w:lvlText w:val="%1."/>
      <w:lvlJc w:val="left"/>
      <w:pPr>
        <w:ind w:left="3619" w:hanging="360"/>
      </w:pPr>
    </w:lvl>
    <w:lvl w:ilvl="1" w:tplc="04090019" w:tentative="1">
      <w:start w:val="1"/>
      <w:numFmt w:val="lowerLetter"/>
      <w:lvlText w:val="%2."/>
      <w:lvlJc w:val="left"/>
      <w:pPr>
        <w:ind w:left="4339" w:hanging="360"/>
      </w:pPr>
    </w:lvl>
    <w:lvl w:ilvl="2" w:tplc="0409001B" w:tentative="1">
      <w:start w:val="1"/>
      <w:numFmt w:val="lowerRoman"/>
      <w:lvlText w:val="%3."/>
      <w:lvlJc w:val="right"/>
      <w:pPr>
        <w:ind w:left="5059" w:hanging="180"/>
      </w:pPr>
    </w:lvl>
    <w:lvl w:ilvl="3" w:tplc="0409000F" w:tentative="1">
      <w:start w:val="1"/>
      <w:numFmt w:val="decimal"/>
      <w:lvlText w:val="%4."/>
      <w:lvlJc w:val="left"/>
      <w:pPr>
        <w:ind w:left="5779" w:hanging="360"/>
      </w:pPr>
    </w:lvl>
    <w:lvl w:ilvl="4" w:tplc="04090019" w:tentative="1">
      <w:start w:val="1"/>
      <w:numFmt w:val="lowerLetter"/>
      <w:lvlText w:val="%5."/>
      <w:lvlJc w:val="left"/>
      <w:pPr>
        <w:ind w:left="6499" w:hanging="360"/>
      </w:pPr>
    </w:lvl>
    <w:lvl w:ilvl="5" w:tplc="0409001B" w:tentative="1">
      <w:start w:val="1"/>
      <w:numFmt w:val="lowerRoman"/>
      <w:lvlText w:val="%6."/>
      <w:lvlJc w:val="right"/>
      <w:pPr>
        <w:ind w:left="7219" w:hanging="180"/>
      </w:pPr>
    </w:lvl>
    <w:lvl w:ilvl="6" w:tplc="0409000F" w:tentative="1">
      <w:start w:val="1"/>
      <w:numFmt w:val="decimal"/>
      <w:lvlText w:val="%7."/>
      <w:lvlJc w:val="left"/>
      <w:pPr>
        <w:ind w:left="7939" w:hanging="360"/>
      </w:pPr>
    </w:lvl>
    <w:lvl w:ilvl="7" w:tplc="04090019" w:tentative="1">
      <w:start w:val="1"/>
      <w:numFmt w:val="lowerLetter"/>
      <w:lvlText w:val="%8."/>
      <w:lvlJc w:val="left"/>
      <w:pPr>
        <w:ind w:left="8659" w:hanging="360"/>
      </w:pPr>
    </w:lvl>
    <w:lvl w:ilvl="8" w:tplc="0409001B" w:tentative="1">
      <w:start w:val="1"/>
      <w:numFmt w:val="lowerRoman"/>
      <w:lvlText w:val="%9."/>
      <w:lvlJc w:val="right"/>
      <w:pPr>
        <w:ind w:left="9379" w:hanging="180"/>
      </w:pPr>
    </w:lvl>
  </w:abstractNum>
  <w:abstractNum w:abstractNumId="4" w15:restartNumberingAfterBreak="0">
    <w:nsid w:val="156B66D1"/>
    <w:multiLevelType w:val="multilevel"/>
    <w:tmpl w:val="3EA6EA5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915406"/>
    <w:multiLevelType w:val="hybridMultilevel"/>
    <w:tmpl w:val="D6D0A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583"/>
    <w:multiLevelType w:val="multilevel"/>
    <w:tmpl w:val="8DC4282A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8C45D12"/>
    <w:multiLevelType w:val="hybridMultilevel"/>
    <w:tmpl w:val="5AD6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B4E58"/>
    <w:multiLevelType w:val="hybridMultilevel"/>
    <w:tmpl w:val="B17A1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37F9F"/>
    <w:multiLevelType w:val="hybridMultilevel"/>
    <w:tmpl w:val="70F25EA0"/>
    <w:lvl w:ilvl="0" w:tplc="5874AE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5A52620"/>
    <w:multiLevelType w:val="hybridMultilevel"/>
    <w:tmpl w:val="A88C80F2"/>
    <w:lvl w:ilvl="0" w:tplc="A2FC49DA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37D3520D"/>
    <w:multiLevelType w:val="multilevel"/>
    <w:tmpl w:val="EC561F9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2" w15:restartNumberingAfterBreak="0">
    <w:nsid w:val="3CFF37EA"/>
    <w:multiLevelType w:val="hybridMultilevel"/>
    <w:tmpl w:val="E8D00362"/>
    <w:lvl w:ilvl="0" w:tplc="29D8A144">
      <w:start w:val="1"/>
      <w:numFmt w:val="lowerLetter"/>
      <w:lvlText w:val="%1."/>
      <w:lvlJc w:val="left"/>
      <w:pPr>
        <w:ind w:left="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3" w15:restartNumberingAfterBreak="0">
    <w:nsid w:val="3EC975FC"/>
    <w:multiLevelType w:val="hybridMultilevel"/>
    <w:tmpl w:val="340069FE"/>
    <w:lvl w:ilvl="0" w:tplc="C518D0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6797D"/>
    <w:multiLevelType w:val="multilevel"/>
    <w:tmpl w:val="7098F7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30"/>
        </w:tabs>
        <w:ind w:left="1230" w:hanging="51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5" w15:restartNumberingAfterBreak="0">
    <w:nsid w:val="418C6693"/>
    <w:multiLevelType w:val="hybridMultilevel"/>
    <w:tmpl w:val="0492AF96"/>
    <w:lvl w:ilvl="0" w:tplc="B9CAF288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B802E1F"/>
    <w:multiLevelType w:val="hybridMultilevel"/>
    <w:tmpl w:val="1ED8B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B94DE6"/>
    <w:multiLevelType w:val="multilevel"/>
    <w:tmpl w:val="93B4D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180C87"/>
    <w:multiLevelType w:val="multilevel"/>
    <w:tmpl w:val="8DC4282A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C7E3F48"/>
    <w:multiLevelType w:val="hybridMultilevel"/>
    <w:tmpl w:val="3C0602BA"/>
    <w:lvl w:ilvl="0" w:tplc="39AC0780">
      <w:start w:val="1"/>
      <w:numFmt w:val="decimal"/>
      <w:lvlText w:val="%1.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901118"/>
    <w:multiLevelType w:val="multilevel"/>
    <w:tmpl w:val="DEBE9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1" w15:restartNumberingAfterBreak="0">
    <w:nsid w:val="55107FC6"/>
    <w:multiLevelType w:val="hybridMultilevel"/>
    <w:tmpl w:val="13B67A5E"/>
    <w:lvl w:ilvl="0" w:tplc="FA4492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C7FC5"/>
    <w:multiLevelType w:val="hybridMultilevel"/>
    <w:tmpl w:val="8D1C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27446"/>
    <w:multiLevelType w:val="hybridMultilevel"/>
    <w:tmpl w:val="9202C87E"/>
    <w:lvl w:ilvl="0" w:tplc="D9F6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294BC9"/>
    <w:multiLevelType w:val="multilevel"/>
    <w:tmpl w:val="69B4BC7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59735D"/>
    <w:multiLevelType w:val="hybridMultilevel"/>
    <w:tmpl w:val="F852EFF4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6557F7"/>
    <w:multiLevelType w:val="hybridMultilevel"/>
    <w:tmpl w:val="BD9827D0"/>
    <w:lvl w:ilvl="0" w:tplc="CE40FACE">
      <w:start w:val="1"/>
      <w:numFmt w:val="lowerLetter"/>
      <w:lvlText w:val="%1."/>
      <w:lvlJc w:val="left"/>
      <w:pPr>
        <w:ind w:left="1440" w:hanging="360"/>
      </w:pPr>
      <w:rPr>
        <w:rFonts w:ascii="Arial" w:eastAsia="Batang" w:hAnsi="Arial" w:cs="Aria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A66ACE"/>
    <w:multiLevelType w:val="hybridMultilevel"/>
    <w:tmpl w:val="4C3867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9"/>
  </w:num>
  <w:num w:numId="5">
    <w:abstractNumId w:val="20"/>
  </w:num>
  <w:num w:numId="6">
    <w:abstractNumId w:val="11"/>
  </w:num>
  <w:num w:numId="7">
    <w:abstractNumId w:val="10"/>
  </w:num>
  <w:num w:numId="8">
    <w:abstractNumId w:val="19"/>
  </w:num>
  <w:num w:numId="9">
    <w:abstractNumId w:val="7"/>
  </w:num>
  <w:num w:numId="10">
    <w:abstractNumId w:val="17"/>
  </w:num>
  <w:num w:numId="11">
    <w:abstractNumId w:val="12"/>
  </w:num>
  <w:num w:numId="12">
    <w:abstractNumId w:val="25"/>
  </w:num>
  <w:num w:numId="13">
    <w:abstractNumId w:val="5"/>
  </w:num>
  <w:num w:numId="14">
    <w:abstractNumId w:val="26"/>
  </w:num>
  <w:num w:numId="15">
    <w:abstractNumId w:val="13"/>
  </w:num>
  <w:num w:numId="16">
    <w:abstractNumId w:val="15"/>
  </w:num>
  <w:num w:numId="17">
    <w:abstractNumId w:val="2"/>
  </w:num>
  <w:num w:numId="18">
    <w:abstractNumId w:val="1"/>
  </w:num>
  <w:num w:numId="19">
    <w:abstractNumId w:val="3"/>
  </w:num>
  <w:num w:numId="20">
    <w:abstractNumId w:val="27"/>
  </w:num>
  <w:num w:numId="21">
    <w:abstractNumId w:val="16"/>
  </w:num>
  <w:num w:numId="22">
    <w:abstractNumId w:val="23"/>
  </w:num>
  <w:num w:numId="23">
    <w:abstractNumId w:val="8"/>
  </w:num>
  <w:num w:numId="24">
    <w:abstractNumId w:val="22"/>
  </w:num>
  <w:num w:numId="25">
    <w:abstractNumId w:val="21"/>
  </w:num>
  <w:num w:numId="26">
    <w:abstractNumId w:val="24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41"/>
    <w:rsid w:val="00002ADD"/>
    <w:rsid w:val="00004631"/>
    <w:rsid w:val="00006CFD"/>
    <w:rsid w:val="00011EA4"/>
    <w:rsid w:val="00026D15"/>
    <w:rsid w:val="00030980"/>
    <w:rsid w:val="00033E43"/>
    <w:rsid w:val="00050F24"/>
    <w:rsid w:val="00053248"/>
    <w:rsid w:val="00053FD2"/>
    <w:rsid w:val="00060691"/>
    <w:rsid w:val="000644FF"/>
    <w:rsid w:val="000647A1"/>
    <w:rsid w:val="00067C17"/>
    <w:rsid w:val="00070371"/>
    <w:rsid w:val="000703BC"/>
    <w:rsid w:val="00071CBC"/>
    <w:rsid w:val="00081291"/>
    <w:rsid w:val="00083BBF"/>
    <w:rsid w:val="0008512D"/>
    <w:rsid w:val="0008647C"/>
    <w:rsid w:val="00086A79"/>
    <w:rsid w:val="0009214E"/>
    <w:rsid w:val="00095BB1"/>
    <w:rsid w:val="000A11CF"/>
    <w:rsid w:val="000A62BF"/>
    <w:rsid w:val="000B3688"/>
    <w:rsid w:val="000B508B"/>
    <w:rsid w:val="000C18B7"/>
    <w:rsid w:val="000C27F1"/>
    <w:rsid w:val="000C319D"/>
    <w:rsid w:val="000C423F"/>
    <w:rsid w:val="000C60C2"/>
    <w:rsid w:val="000C6C8C"/>
    <w:rsid w:val="000C7A8E"/>
    <w:rsid w:val="000D0E85"/>
    <w:rsid w:val="000D3370"/>
    <w:rsid w:val="000D5741"/>
    <w:rsid w:val="000E0B61"/>
    <w:rsid w:val="000E3EE3"/>
    <w:rsid w:val="000E5A13"/>
    <w:rsid w:val="000E60BF"/>
    <w:rsid w:val="000E62EA"/>
    <w:rsid w:val="000E6B9E"/>
    <w:rsid w:val="000E73B5"/>
    <w:rsid w:val="000F1D49"/>
    <w:rsid w:val="000F54EE"/>
    <w:rsid w:val="000F681A"/>
    <w:rsid w:val="00103B7E"/>
    <w:rsid w:val="00112CAE"/>
    <w:rsid w:val="001205D4"/>
    <w:rsid w:val="00125DAB"/>
    <w:rsid w:val="0012606F"/>
    <w:rsid w:val="00140CF3"/>
    <w:rsid w:val="00142ADB"/>
    <w:rsid w:val="001452B9"/>
    <w:rsid w:val="00145380"/>
    <w:rsid w:val="00146494"/>
    <w:rsid w:val="001471B2"/>
    <w:rsid w:val="00157419"/>
    <w:rsid w:val="00162A68"/>
    <w:rsid w:val="0016666A"/>
    <w:rsid w:val="00166DE9"/>
    <w:rsid w:val="00167492"/>
    <w:rsid w:val="00176CB9"/>
    <w:rsid w:val="00180D66"/>
    <w:rsid w:val="0018158B"/>
    <w:rsid w:val="001862D4"/>
    <w:rsid w:val="00186662"/>
    <w:rsid w:val="00191439"/>
    <w:rsid w:val="001A1440"/>
    <w:rsid w:val="001A43AF"/>
    <w:rsid w:val="001B2EF9"/>
    <w:rsid w:val="001B5ADA"/>
    <w:rsid w:val="001B6172"/>
    <w:rsid w:val="001C0273"/>
    <w:rsid w:val="001C1746"/>
    <w:rsid w:val="001C317C"/>
    <w:rsid w:val="001C6E79"/>
    <w:rsid w:val="001C7DA3"/>
    <w:rsid w:val="001D2C96"/>
    <w:rsid w:val="001D309A"/>
    <w:rsid w:val="001D7286"/>
    <w:rsid w:val="001E0E5E"/>
    <w:rsid w:val="001E6350"/>
    <w:rsid w:val="00200830"/>
    <w:rsid w:val="00211E24"/>
    <w:rsid w:val="002131E6"/>
    <w:rsid w:val="002149C3"/>
    <w:rsid w:val="002156BB"/>
    <w:rsid w:val="002178ED"/>
    <w:rsid w:val="00223A0B"/>
    <w:rsid w:val="002322AE"/>
    <w:rsid w:val="00232FDE"/>
    <w:rsid w:val="00234C78"/>
    <w:rsid w:val="002428B4"/>
    <w:rsid w:val="002436F0"/>
    <w:rsid w:val="00251217"/>
    <w:rsid w:val="00251EB9"/>
    <w:rsid w:val="002532C8"/>
    <w:rsid w:val="00253C0E"/>
    <w:rsid w:val="0025682F"/>
    <w:rsid w:val="002577A8"/>
    <w:rsid w:val="0026080E"/>
    <w:rsid w:val="00271979"/>
    <w:rsid w:val="00275EEF"/>
    <w:rsid w:val="002816A3"/>
    <w:rsid w:val="002823A2"/>
    <w:rsid w:val="00284EC3"/>
    <w:rsid w:val="0029163F"/>
    <w:rsid w:val="002A0D16"/>
    <w:rsid w:val="002A5530"/>
    <w:rsid w:val="002B2010"/>
    <w:rsid w:val="002B2114"/>
    <w:rsid w:val="002B6E2E"/>
    <w:rsid w:val="002B72AE"/>
    <w:rsid w:val="002C1105"/>
    <w:rsid w:val="002C44A9"/>
    <w:rsid w:val="002D3CCA"/>
    <w:rsid w:val="002E1014"/>
    <w:rsid w:val="002E2DB3"/>
    <w:rsid w:val="002E3DDC"/>
    <w:rsid w:val="002F7BC3"/>
    <w:rsid w:val="00305550"/>
    <w:rsid w:val="00306CD4"/>
    <w:rsid w:val="00311251"/>
    <w:rsid w:val="00311366"/>
    <w:rsid w:val="003120B7"/>
    <w:rsid w:val="003173FE"/>
    <w:rsid w:val="00322666"/>
    <w:rsid w:val="00323A54"/>
    <w:rsid w:val="00323F69"/>
    <w:rsid w:val="00330E09"/>
    <w:rsid w:val="00331AD8"/>
    <w:rsid w:val="003335E2"/>
    <w:rsid w:val="0034208C"/>
    <w:rsid w:val="003432AC"/>
    <w:rsid w:val="0034582B"/>
    <w:rsid w:val="00352C26"/>
    <w:rsid w:val="00352E95"/>
    <w:rsid w:val="00353613"/>
    <w:rsid w:val="00354F12"/>
    <w:rsid w:val="0035517B"/>
    <w:rsid w:val="00355612"/>
    <w:rsid w:val="003637E9"/>
    <w:rsid w:val="00370352"/>
    <w:rsid w:val="0037093E"/>
    <w:rsid w:val="003726AD"/>
    <w:rsid w:val="00374E13"/>
    <w:rsid w:val="0038236D"/>
    <w:rsid w:val="00383E6E"/>
    <w:rsid w:val="00384261"/>
    <w:rsid w:val="00386097"/>
    <w:rsid w:val="00390E95"/>
    <w:rsid w:val="00391481"/>
    <w:rsid w:val="0039466B"/>
    <w:rsid w:val="003949AD"/>
    <w:rsid w:val="003966FC"/>
    <w:rsid w:val="003A0A92"/>
    <w:rsid w:val="003A1A93"/>
    <w:rsid w:val="003A6A2E"/>
    <w:rsid w:val="003A7DED"/>
    <w:rsid w:val="003B5927"/>
    <w:rsid w:val="003B7F33"/>
    <w:rsid w:val="003C4230"/>
    <w:rsid w:val="003C6546"/>
    <w:rsid w:val="003D01F3"/>
    <w:rsid w:val="003D26D1"/>
    <w:rsid w:val="003D2972"/>
    <w:rsid w:val="003D3449"/>
    <w:rsid w:val="003D5D8E"/>
    <w:rsid w:val="003D65B4"/>
    <w:rsid w:val="003D6F07"/>
    <w:rsid w:val="003E0AB6"/>
    <w:rsid w:val="003E144A"/>
    <w:rsid w:val="003E62F0"/>
    <w:rsid w:val="003E699F"/>
    <w:rsid w:val="003E79FD"/>
    <w:rsid w:val="003F056D"/>
    <w:rsid w:val="003F7E66"/>
    <w:rsid w:val="00400E4A"/>
    <w:rsid w:val="00401C05"/>
    <w:rsid w:val="00404A54"/>
    <w:rsid w:val="00412E53"/>
    <w:rsid w:val="0041472E"/>
    <w:rsid w:val="004255B0"/>
    <w:rsid w:val="00425964"/>
    <w:rsid w:val="004266AA"/>
    <w:rsid w:val="00427315"/>
    <w:rsid w:val="00430434"/>
    <w:rsid w:val="00430E00"/>
    <w:rsid w:val="00432CD3"/>
    <w:rsid w:val="00433ADA"/>
    <w:rsid w:val="004547A7"/>
    <w:rsid w:val="004609B6"/>
    <w:rsid w:val="00470964"/>
    <w:rsid w:val="00480788"/>
    <w:rsid w:val="00481DAA"/>
    <w:rsid w:val="00484467"/>
    <w:rsid w:val="00485C21"/>
    <w:rsid w:val="00485E47"/>
    <w:rsid w:val="00492284"/>
    <w:rsid w:val="0049422B"/>
    <w:rsid w:val="00494798"/>
    <w:rsid w:val="00496CE2"/>
    <w:rsid w:val="004A0BB3"/>
    <w:rsid w:val="004A38F2"/>
    <w:rsid w:val="004A6E13"/>
    <w:rsid w:val="004D1C95"/>
    <w:rsid w:val="004D37C9"/>
    <w:rsid w:val="004D4F34"/>
    <w:rsid w:val="004D5A18"/>
    <w:rsid w:val="004E4845"/>
    <w:rsid w:val="004E67D3"/>
    <w:rsid w:val="004E7A28"/>
    <w:rsid w:val="004E7CA2"/>
    <w:rsid w:val="004F4FF4"/>
    <w:rsid w:val="004F5632"/>
    <w:rsid w:val="005006EA"/>
    <w:rsid w:val="0050566E"/>
    <w:rsid w:val="005077C9"/>
    <w:rsid w:val="005112C8"/>
    <w:rsid w:val="00516B07"/>
    <w:rsid w:val="00524031"/>
    <w:rsid w:val="00525108"/>
    <w:rsid w:val="005261BC"/>
    <w:rsid w:val="00527C6F"/>
    <w:rsid w:val="00530906"/>
    <w:rsid w:val="00532D20"/>
    <w:rsid w:val="00533F2C"/>
    <w:rsid w:val="005449B2"/>
    <w:rsid w:val="00550B14"/>
    <w:rsid w:val="00550BD4"/>
    <w:rsid w:val="00551376"/>
    <w:rsid w:val="005570C9"/>
    <w:rsid w:val="00557ED4"/>
    <w:rsid w:val="0056453D"/>
    <w:rsid w:val="00564E99"/>
    <w:rsid w:val="00572F99"/>
    <w:rsid w:val="005732A9"/>
    <w:rsid w:val="00573EA7"/>
    <w:rsid w:val="00585A6A"/>
    <w:rsid w:val="005967CF"/>
    <w:rsid w:val="005A05AA"/>
    <w:rsid w:val="005A2C7C"/>
    <w:rsid w:val="005A300B"/>
    <w:rsid w:val="005B2BA2"/>
    <w:rsid w:val="005B7D99"/>
    <w:rsid w:val="005C3623"/>
    <w:rsid w:val="005D7D33"/>
    <w:rsid w:val="005E1143"/>
    <w:rsid w:val="005E1555"/>
    <w:rsid w:val="005E5141"/>
    <w:rsid w:val="005E66E5"/>
    <w:rsid w:val="005F226D"/>
    <w:rsid w:val="00601379"/>
    <w:rsid w:val="0060452E"/>
    <w:rsid w:val="00606893"/>
    <w:rsid w:val="006106A4"/>
    <w:rsid w:val="006131AE"/>
    <w:rsid w:val="006223EE"/>
    <w:rsid w:val="00627836"/>
    <w:rsid w:val="006357F0"/>
    <w:rsid w:val="006373B4"/>
    <w:rsid w:val="00640F78"/>
    <w:rsid w:val="006420F1"/>
    <w:rsid w:val="0064591D"/>
    <w:rsid w:val="00647630"/>
    <w:rsid w:val="006500CA"/>
    <w:rsid w:val="00651D43"/>
    <w:rsid w:val="00653B62"/>
    <w:rsid w:val="00654BD1"/>
    <w:rsid w:val="00662593"/>
    <w:rsid w:val="00663CDE"/>
    <w:rsid w:val="006660CB"/>
    <w:rsid w:val="00671F16"/>
    <w:rsid w:val="006744A8"/>
    <w:rsid w:val="006747B8"/>
    <w:rsid w:val="0067620F"/>
    <w:rsid w:val="00676799"/>
    <w:rsid w:val="00686DFB"/>
    <w:rsid w:val="00691980"/>
    <w:rsid w:val="00694805"/>
    <w:rsid w:val="006954D6"/>
    <w:rsid w:val="00695581"/>
    <w:rsid w:val="00695F38"/>
    <w:rsid w:val="0069760F"/>
    <w:rsid w:val="006A1C2C"/>
    <w:rsid w:val="006B1DE6"/>
    <w:rsid w:val="006B3A54"/>
    <w:rsid w:val="006B6C53"/>
    <w:rsid w:val="006C0D67"/>
    <w:rsid w:val="006C4B03"/>
    <w:rsid w:val="006D4465"/>
    <w:rsid w:val="006D57F2"/>
    <w:rsid w:val="006D5A8F"/>
    <w:rsid w:val="006D62C4"/>
    <w:rsid w:val="006E0D14"/>
    <w:rsid w:val="006E7D99"/>
    <w:rsid w:val="006F2873"/>
    <w:rsid w:val="006F4888"/>
    <w:rsid w:val="006F64DE"/>
    <w:rsid w:val="006F6A91"/>
    <w:rsid w:val="00700A7D"/>
    <w:rsid w:val="00700B47"/>
    <w:rsid w:val="007018D3"/>
    <w:rsid w:val="00712118"/>
    <w:rsid w:val="00716CA6"/>
    <w:rsid w:val="007174CE"/>
    <w:rsid w:val="00717C0C"/>
    <w:rsid w:val="00720746"/>
    <w:rsid w:val="0072082E"/>
    <w:rsid w:val="00725DD9"/>
    <w:rsid w:val="00752B09"/>
    <w:rsid w:val="00757B84"/>
    <w:rsid w:val="00760A96"/>
    <w:rsid w:val="007728B0"/>
    <w:rsid w:val="007737EA"/>
    <w:rsid w:val="0077577D"/>
    <w:rsid w:val="00780717"/>
    <w:rsid w:val="00780C9F"/>
    <w:rsid w:val="0078502D"/>
    <w:rsid w:val="00793E23"/>
    <w:rsid w:val="007963F8"/>
    <w:rsid w:val="007975F1"/>
    <w:rsid w:val="007A35D3"/>
    <w:rsid w:val="007A48EA"/>
    <w:rsid w:val="007A4A25"/>
    <w:rsid w:val="007B15D2"/>
    <w:rsid w:val="007B1601"/>
    <w:rsid w:val="007B2459"/>
    <w:rsid w:val="007B3C7F"/>
    <w:rsid w:val="007C1846"/>
    <w:rsid w:val="007C4D7C"/>
    <w:rsid w:val="007C4D9E"/>
    <w:rsid w:val="007D01A9"/>
    <w:rsid w:val="007D4CF1"/>
    <w:rsid w:val="007D5C44"/>
    <w:rsid w:val="007E0469"/>
    <w:rsid w:val="007E2240"/>
    <w:rsid w:val="007E4A69"/>
    <w:rsid w:val="007E54C7"/>
    <w:rsid w:val="007E5FFD"/>
    <w:rsid w:val="007E7FB6"/>
    <w:rsid w:val="007F0B7E"/>
    <w:rsid w:val="007F16C8"/>
    <w:rsid w:val="007F2067"/>
    <w:rsid w:val="007F3437"/>
    <w:rsid w:val="007F4E11"/>
    <w:rsid w:val="007F52B8"/>
    <w:rsid w:val="007F742F"/>
    <w:rsid w:val="00800578"/>
    <w:rsid w:val="0080208D"/>
    <w:rsid w:val="008028E2"/>
    <w:rsid w:val="008030C2"/>
    <w:rsid w:val="008035C0"/>
    <w:rsid w:val="00811202"/>
    <w:rsid w:val="00812AA6"/>
    <w:rsid w:val="00816EBC"/>
    <w:rsid w:val="00820503"/>
    <w:rsid w:val="00822652"/>
    <w:rsid w:val="0082769E"/>
    <w:rsid w:val="0083393B"/>
    <w:rsid w:val="00835F6D"/>
    <w:rsid w:val="00843647"/>
    <w:rsid w:val="0085025A"/>
    <w:rsid w:val="00854845"/>
    <w:rsid w:val="00855103"/>
    <w:rsid w:val="00855D10"/>
    <w:rsid w:val="008607D1"/>
    <w:rsid w:val="00863479"/>
    <w:rsid w:val="00863558"/>
    <w:rsid w:val="00865CBF"/>
    <w:rsid w:val="008723E0"/>
    <w:rsid w:val="00872FEA"/>
    <w:rsid w:val="0087521C"/>
    <w:rsid w:val="00877DD3"/>
    <w:rsid w:val="0088379E"/>
    <w:rsid w:val="00886880"/>
    <w:rsid w:val="00896867"/>
    <w:rsid w:val="00897ED3"/>
    <w:rsid w:val="008A355B"/>
    <w:rsid w:val="008A73ED"/>
    <w:rsid w:val="008B009D"/>
    <w:rsid w:val="008B2A99"/>
    <w:rsid w:val="008B5B66"/>
    <w:rsid w:val="008B65B6"/>
    <w:rsid w:val="008C26E5"/>
    <w:rsid w:val="008C5BC8"/>
    <w:rsid w:val="008C5D29"/>
    <w:rsid w:val="008C61F9"/>
    <w:rsid w:val="008D21F5"/>
    <w:rsid w:val="008E4BD6"/>
    <w:rsid w:val="008E5744"/>
    <w:rsid w:val="008F3D74"/>
    <w:rsid w:val="008F4F91"/>
    <w:rsid w:val="008F6073"/>
    <w:rsid w:val="0090009F"/>
    <w:rsid w:val="009001F5"/>
    <w:rsid w:val="00906AB8"/>
    <w:rsid w:val="0091358B"/>
    <w:rsid w:val="0091596A"/>
    <w:rsid w:val="0092188B"/>
    <w:rsid w:val="009224C0"/>
    <w:rsid w:val="0092482D"/>
    <w:rsid w:val="00925590"/>
    <w:rsid w:val="00930C1F"/>
    <w:rsid w:val="00933F11"/>
    <w:rsid w:val="0094057A"/>
    <w:rsid w:val="00941A5F"/>
    <w:rsid w:val="00950528"/>
    <w:rsid w:val="00970346"/>
    <w:rsid w:val="00976B57"/>
    <w:rsid w:val="009773FA"/>
    <w:rsid w:val="00987159"/>
    <w:rsid w:val="00995CC0"/>
    <w:rsid w:val="00995FA4"/>
    <w:rsid w:val="009A075A"/>
    <w:rsid w:val="009A4848"/>
    <w:rsid w:val="009A4E2E"/>
    <w:rsid w:val="009A6DE5"/>
    <w:rsid w:val="009B1AAD"/>
    <w:rsid w:val="009B3852"/>
    <w:rsid w:val="009B3B99"/>
    <w:rsid w:val="009B4B4D"/>
    <w:rsid w:val="009B6AD9"/>
    <w:rsid w:val="009B7311"/>
    <w:rsid w:val="009B7BB5"/>
    <w:rsid w:val="009B7BEE"/>
    <w:rsid w:val="009C327D"/>
    <w:rsid w:val="009C6056"/>
    <w:rsid w:val="009D0070"/>
    <w:rsid w:val="009D0334"/>
    <w:rsid w:val="009D390D"/>
    <w:rsid w:val="009D5F68"/>
    <w:rsid w:val="009D6B70"/>
    <w:rsid w:val="009E09D0"/>
    <w:rsid w:val="009E1462"/>
    <w:rsid w:val="009E51DF"/>
    <w:rsid w:val="009E568C"/>
    <w:rsid w:val="009F1C81"/>
    <w:rsid w:val="00A03B26"/>
    <w:rsid w:val="00A051FB"/>
    <w:rsid w:val="00A0717D"/>
    <w:rsid w:val="00A12976"/>
    <w:rsid w:val="00A13C3F"/>
    <w:rsid w:val="00A14624"/>
    <w:rsid w:val="00A271A1"/>
    <w:rsid w:val="00A323A7"/>
    <w:rsid w:val="00A32661"/>
    <w:rsid w:val="00A4285E"/>
    <w:rsid w:val="00A4292F"/>
    <w:rsid w:val="00A440DE"/>
    <w:rsid w:val="00A4639A"/>
    <w:rsid w:val="00A55A26"/>
    <w:rsid w:val="00A615AE"/>
    <w:rsid w:val="00A62548"/>
    <w:rsid w:val="00A62A94"/>
    <w:rsid w:val="00A7106B"/>
    <w:rsid w:val="00A714A1"/>
    <w:rsid w:val="00A71FD5"/>
    <w:rsid w:val="00A75463"/>
    <w:rsid w:val="00A75868"/>
    <w:rsid w:val="00A7796C"/>
    <w:rsid w:val="00A84649"/>
    <w:rsid w:val="00A84771"/>
    <w:rsid w:val="00A85BAC"/>
    <w:rsid w:val="00A91C81"/>
    <w:rsid w:val="00AA07DE"/>
    <w:rsid w:val="00AA0EB0"/>
    <w:rsid w:val="00AA555B"/>
    <w:rsid w:val="00AB00F5"/>
    <w:rsid w:val="00AB29AF"/>
    <w:rsid w:val="00AB3D35"/>
    <w:rsid w:val="00AC5F8F"/>
    <w:rsid w:val="00AD1AF9"/>
    <w:rsid w:val="00AD424E"/>
    <w:rsid w:val="00AE6577"/>
    <w:rsid w:val="00AE730B"/>
    <w:rsid w:val="00AF09D2"/>
    <w:rsid w:val="00AF269B"/>
    <w:rsid w:val="00AF2DD8"/>
    <w:rsid w:val="00AF504B"/>
    <w:rsid w:val="00B02177"/>
    <w:rsid w:val="00B03CD9"/>
    <w:rsid w:val="00B11102"/>
    <w:rsid w:val="00B1387D"/>
    <w:rsid w:val="00B14183"/>
    <w:rsid w:val="00B15484"/>
    <w:rsid w:val="00B25AD9"/>
    <w:rsid w:val="00B27656"/>
    <w:rsid w:val="00B27710"/>
    <w:rsid w:val="00B302FD"/>
    <w:rsid w:val="00B3129C"/>
    <w:rsid w:val="00B41A1D"/>
    <w:rsid w:val="00B42BAA"/>
    <w:rsid w:val="00B444FC"/>
    <w:rsid w:val="00B4580B"/>
    <w:rsid w:val="00B46F2B"/>
    <w:rsid w:val="00B50D1B"/>
    <w:rsid w:val="00B6438B"/>
    <w:rsid w:val="00B648E5"/>
    <w:rsid w:val="00B65FDD"/>
    <w:rsid w:val="00B7042A"/>
    <w:rsid w:val="00B7182A"/>
    <w:rsid w:val="00B7269D"/>
    <w:rsid w:val="00B8252B"/>
    <w:rsid w:val="00B84575"/>
    <w:rsid w:val="00B86BD1"/>
    <w:rsid w:val="00B91ED0"/>
    <w:rsid w:val="00B9495C"/>
    <w:rsid w:val="00BA14D5"/>
    <w:rsid w:val="00BA7941"/>
    <w:rsid w:val="00BA7E9D"/>
    <w:rsid w:val="00BB5A60"/>
    <w:rsid w:val="00BB73C4"/>
    <w:rsid w:val="00BB7407"/>
    <w:rsid w:val="00BC4884"/>
    <w:rsid w:val="00BC56A3"/>
    <w:rsid w:val="00BC6276"/>
    <w:rsid w:val="00BD2C6B"/>
    <w:rsid w:val="00BD33DD"/>
    <w:rsid w:val="00BE0EDD"/>
    <w:rsid w:val="00BE38B9"/>
    <w:rsid w:val="00BF26A3"/>
    <w:rsid w:val="00BF4613"/>
    <w:rsid w:val="00C019C8"/>
    <w:rsid w:val="00C01A8C"/>
    <w:rsid w:val="00C042D8"/>
    <w:rsid w:val="00C046C4"/>
    <w:rsid w:val="00C1130F"/>
    <w:rsid w:val="00C212EA"/>
    <w:rsid w:val="00C229E3"/>
    <w:rsid w:val="00C23081"/>
    <w:rsid w:val="00C25B8D"/>
    <w:rsid w:val="00C26019"/>
    <w:rsid w:val="00C33313"/>
    <w:rsid w:val="00C35D92"/>
    <w:rsid w:val="00C3796B"/>
    <w:rsid w:val="00C41B3B"/>
    <w:rsid w:val="00C42155"/>
    <w:rsid w:val="00C43753"/>
    <w:rsid w:val="00C445DF"/>
    <w:rsid w:val="00C550AD"/>
    <w:rsid w:val="00C57239"/>
    <w:rsid w:val="00C65C5F"/>
    <w:rsid w:val="00C65EE3"/>
    <w:rsid w:val="00C70B59"/>
    <w:rsid w:val="00C71D71"/>
    <w:rsid w:val="00C905BB"/>
    <w:rsid w:val="00C960D6"/>
    <w:rsid w:val="00CA4690"/>
    <w:rsid w:val="00CC0F7D"/>
    <w:rsid w:val="00CC15F5"/>
    <w:rsid w:val="00CC362A"/>
    <w:rsid w:val="00CD2888"/>
    <w:rsid w:val="00CE0642"/>
    <w:rsid w:val="00CE29A1"/>
    <w:rsid w:val="00CE4D98"/>
    <w:rsid w:val="00D0717F"/>
    <w:rsid w:val="00D14010"/>
    <w:rsid w:val="00D159ED"/>
    <w:rsid w:val="00D15C75"/>
    <w:rsid w:val="00D1656B"/>
    <w:rsid w:val="00D16FA1"/>
    <w:rsid w:val="00D21130"/>
    <w:rsid w:val="00D21270"/>
    <w:rsid w:val="00D22964"/>
    <w:rsid w:val="00D233EC"/>
    <w:rsid w:val="00D30524"/>
    <w:rsid w:val="00D30F6B"/>
    <w:rsid w:val="00D31CAD"/>
    <w:rsid w:val="00D4510C"/>
    <w:rsid w:val="00D53087"/>
    <w:rsid w:val="00D539D8"/>
    <w:rsid w:val="00D56FC2"/>
    <w:rsid w:val="00D63AC4"/>
    <w:rsid w:val="00D63EC9"/>
    <w:rsid w:val="00D64705"/>
    <w:rsid w:val="00D731FD"/>
    <w:rsid w:val="00D7410A"/>
    <w:rsid w:val="00D764B6"/>
    <w:rsid w:val="00D87DE2"/>
    <w:rsid w:val="00D936C0"/>
    <w:rsid w:val="00D95263"/>
    <w:rsid w:val="00DA2140"/>
    <w:rsid w:val="00DA3FEA"/>
    <w:rsid w:val="00DB162B"/>
    <w:rsid w:val="00DC4390"/>
    <w:rsid w:val="00DD005C"/>
    <w:rsid w:val="00DD280B"/>
    <w:rsid w:val="00DD2B7C"/>
    <w:rsid w:val="00DD2E31"/>
    <w:rsid w:val="00DE2127"/>
    <w:rsid w:val="00DE34F1"/>
    <w:rsid w:val="00DE6C78"/>
    <w:rsid w:val="00DE6FDC"/>
    <w:rsid w:val="00E02550"/>
    <w:rsid w:val="00E05F02"/>
    <w:rsid w:val="00E06DE3"/>
    <w:rsid w:val="00E07436"/>
    <w:rsid w:val="00E11A8F"/>
    <w:rsid w:val="00E12B46"/>
    <w:rsid w:val="00E13D6C"/>
    <w:rsid w:val="00E15FA0"/>
    <w:rsid w:val="00E16A32"/>
    <w:rsid w:val="00E17502"/>
    <w:rsid w:val="00E24750"/>
    <w:rsid w:val="00E304C7"/>
    <w:rsid w:val="00E3158E"/>
    <w:rsid w:val="00E31F9F"/>
    <w:rsid w:val="00E33A10"/>
    <w:rsid w:val="00E353E5"/>
    <w:rsid w:val="00E36CDD"/>
    <w:rsid w:val="00E37B69"/>
    <w:rsid w:val="00E54AFA"/>
    <w:rsid w:val="00E5558A"/>
    <w:rsid w:val="00E618D5"/>
    <w:rsid w:val="00E632B9"/>
    <w:rsid w:val="00E632C3"/>
    <w:rsid w:val="00E64862"/>
    <w:rsid w:val="00E713A7"/>
    <w:rsid w:val="00E752C4"/>
    <w:rsid w:val="00E77E8C"/>
    <w:rsid w:val="00E818E4"/>
    <w:rsid w:val="00E8695B"/>
    <w:rsid w:val="00E86CD4"/>
    <w:rsid w:val="00E948F7"/>
    <w:rsid w:val="00E95C85"/>
    <w:rsid w:val="00E97944"/>
    <w:rsid w:val="00EB0B68"/>
    <w:rsid w:val="00EB4C0A"/>
    <w:rsid w:val="00EB5140"/>
    <w:rsid w:val="00EB708C"/>
    <w:rsid w:val="00EC5841"/>
    <w:rsid w:val="00ED2D0B"/>
    <w:rsid w:val="00EE13FC"/>
    <w:rsid w:val="00EE1AE4"/>
    <w:rsid w:val="00EE5D84"/>
    <w:rsid w:val="00EF0300"/>
    <w:rsid w:val="00EF1D36"/>
    <w:rsid w:val="00EF7ADB"/>
    <w:rsid w:val="00F01716"/>
    <w:rsid w:val="00F03B7B"/>
    <w:rsid w:val="00F03EA3"/>
    <w:rsid w:val="00F062E5"/>
    <w:rsid w:val="00F107EB"/>
    <w:rsid w:val="00F115CD"/>
    <w:rsid w:val="00F14877"/>
    <w:rsid w:val="00F220AF"/>
    <w:rsid w:val="00F23382"/>
    <w:rsid w:val="00F23AA3"/>
    <w:rsid w:val="00F33825"/>
    <w:rsid w:val="00F40741"/>
    <w:rsid w:val="00F43063"/>
    <w:rsid w:val="00F44841"/>
    <w:rsid w:val="00F45347"/>
    <w:rsid w:val="00F46BD8"/>
    <w:rsid w:val="00F52065"/>
    <w:rsid w:val="00F536C1"/>
    <w:rsid w:val="00F55E22"/>
    <w:rsid w:val="00F56334"/>
    <w:rsid w:val="00F56FDB"/>
    <w:rsid w:val="00F6116F"/>
    <w:rsid w:val="00F66118"/>
    <w:rsid w:val="00F70657"/>
    <w:rsid w:val="00F75C68"/>
    <w:rsid w:val="00F75F5B"/>
    <w:rsid w:val="00F817D2"/>
    <w:rsid w:val="00FA0558"/>
    <w:rsid w:val="00FA0B89"/>
    <w:rsid w:val="00FA395C"/>
    <w:rsid w:val="00FA61C3"/>
    <w:rsid w:val="00FA7713"/>
    <w:rsid w:val="00FB15A1"/>
    <w:rsid w:val="00FB6BED"/>
    <w:rsid w:val="00FC05DA"/>
    <w:rsid w:val="00FC4680"/>
    <w:rsid w:val="00FC708E"/>
    <w:rsid w:val="00FD5DBD"/>
    <w:rsid w:val="00FD7167"/>
    <w:rsid w:val="00FE18EC"/>
    <w:rsid w:val="00FE5A75"/>
    <w:rsid w:val="00FF035D"/>
    <w:rsid w:val="00FF22CE"/>
    <w:rsid w:val="00FF4CA8"/>
    <w:rsid w:val="00FF60FB"/>
    <w:rsid w:val="00FF7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BAC94"/>
  <w15:chartTrackingRefBased/>
  <w15:docId w15:val="{175C18BB-5EE3-4E3C-ADDD-9603A87D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1D36"/>
    <w:rPr>
      <w:sz w:val="24"/>
      <w:szCs w:val="24"/>
      <w:lang w:val="en-GB" w:eastAsia="ko-KR"/>
    </w:rPr>
  </w:style>
  <w:style w:type="paragraph" w:styleId="Heading4">
    <w:name w:val="heading 4"/>
    <w:basedOn w:val="Normal"/>
    <w:next w:val="Normal"/>
    <w:link w:val="Heading4Char"/>
    <w:qFormat/>
    <w:rsid w:val="00A71FD5"/>
    <w:pPr>
      <w:keepNext/>
      <w:outlineLvl w:val="3"/>
    </w:pPr>
    <w:rPr>
      <w:rFonts w:ascii="Arial" w:eastAsia="Times New Roman" w:hAnsi="Arial"/>
      <w:b/>
      <w:szCs w:val="20"/>
      <w:lang w:val="en-US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BB7407"/>
  </w:style>
  <w:style w:type="table" w:styleId="TableGrid">
    <w:name w:val="Table Grid"/>
    <w:basedOn w:val="TableNormal"/>
    <w:uiPriority w:val="59"/>
    <w:rsid w:val="00BB7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86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C56A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C56A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54845"/>
    <w:rPr>
      <w:rFonts w:eastAsia="Batang"/>
      <w:sz w:val="24"/>
      <w:szCs w:val="24"/>
      <w:lang w:val="en-GB" w:eastAsia="ko-KR" w:bidi="ar-SA"/>
    </w:rPr>
  </w:style>
  <w:style w:type="paragraph" w:styleId="NoSpacing">
    <w:name w:val="No Spacing"/>
    <w:link w:val="NoSpacingChar"/>
    <w:uiPriority w:val="1"/>
    <w:qFormat/>
    <w:rsid w:val="005D7D33"/>
    <w:rPr>
      <w:rFonts w:ascii="Calibri" w:eastAsia="Calibri" w:hAnsi="Calibri"/>
      <w:sz w:val="22"/>
      <w:szCs w:val="22"/>
    </w:rPr>
  </w:style>
  <w:style w:type="paragraph" w:styleId="ListParagraph">
    <w:name w:val="List Paragraph"/>
    <w:aliases w:val="列出段落1,FooterText,Bullet List,List Paragraph11,Colorful List - Accent 11,List Paragraph1,Resume Title,Medium Grid 1 - Accent 21,Medium Grid 1 - Accent 22,Colorful List - Accent 111,Medium Grid 1 - Accent 221,Colorful List - Accent 1111,L"/>
    <w:basedOn w:val="Normal"/>
    <w:link w:val="ListParagraphChar"/>
    <w:uiPriority w:val="34"/>
    <w:qFormat/>
    <w:rsid w:val="002E10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aliases w:val="列出段落1 Char,FooterText Char,Bullet List Char,List Paragraph11 Char,Colorful List - Accent 11 Char,List Paragraph1 Char,Resume Title Char,Medium Grid 1 - Accent 21 Char,Medium Grid 1 - Accent 22 Char,Colorful List - Accent 111 Char"/>
    <w:link w:val="ListParagraph"/>
    <w:uiPriority w:val="34"/>
    <w:qFormat/>
    <w:locked/>
    <w:rsid w:val="002E1014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rsid w:val="009B7BB5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9B7BB5"/>
    <w:rPr>
      <w:rFonts w:ascii="Calibri" w:eastAsia="Calibri" w:hAnsi="Calibri"/>
      <w:sz w:val="22"/>
      <w:szCs w:val="22"/>
      <w:lang w:bidi="ar-SA"/>
    </w:rPr>
  </w:style>
  <w:style w:type="paragraph" w:styleId="BodyText">
    <w:name w:val="Body Text"/>
    <w:basedOn w:val="Normal"/>
    <w:link w:val="BodyTextChar"/>
    <w:rsid w:val="00485E47"/>
    <w:pPr>
      <w:jc w:val="both"/>
    </w:pPr>
    <w:rPr>
      <w:rFonts w:ascii="Arial" w:eastAsia="Times New Roman" w:hAnsi="Arial"/>
      <w:szCs w:val="20"/>
      <w:lang w:val="en-US" w:eastAsia="fil-PH"/>
    </w:rPr>
  </w:style>
  <w:style w:type="character" w:customStyle="1" w:styleId="BodyTextChar">
    <w:name w:val="Body Text Char"/>
    <w:link w:val="BodyText"/>
    <w:rsid w:val="00485E47"/>
    <w:rPr>
      <w:rFonts w:ascii="Arial" w:eastAsia="Times New Roman" w:hAnsi="Arial"/>
      <w:sz w:val="24"/>
      <w:lang w:eastAsia="fil-PH"/>
    </w:rPr>
  </w:style>
  <w:style w:type="character" w:customStyle="1" w:styleId="Heading4Char">
    <w:name w:val="Heading 4 Char"/>
    <w:link w:val="Heading4"/>
    <w:rsid w:val="00A71FD5"/>
    <w:rPr>
      <w:rFonts w:ascii="Arial" w:eastAsia="Times New Roman" w:hAnsi="Arial"/>
      <w:b/>
      <w:sz w:val="24"/>
      <w:lang w:eastAsia="fil-PH"/>
    </w:rPr>
  </w:style>
  <w:style w:type="character" w:customStyle="1" w:styleId="FooterChar">
    <w:name w:val="Footer Char"/>
    <w:link w:val="Footer"/>
    <w:rsid w:val="002B2010"/>
    <w:rPr>
      <w:sz w:val="24"/>
      <w:szCs w:val="24"/>
      <w:lang w:val="en-GB" w:eastAsia="ko-KR"/>
    </w:rPr>
  </w:style>
  <w:style w:type="character" w:styleId="UnresolvedMention">
    <w:name w:val="Unresolved Mention"/>
    <w:uiPriority w:val="99"/>
    <w:semiHidden/>
    <w:unhideWhenUsed/>
    <w:rsid w:val="004A6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Plans%20Docu\2010\OCD%20Template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DFA18-7E04-4422-9552-C08D3F79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OCD Template New</Template>
  <TotalTime>44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SDO REPORT</vt:lpstr>
    </vt:vector>
  </TitlesOfParts>
  <Company>NDCC-OCD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SDO REPORT</dc:title>
  <dc:subject/>
  <dc:creator>Elvis</dc:creator>
  <cp:keywords/>
  <cp:lastModifiedBy>Administrator</cp:lastModifiedBy>
  <cp:revision>22</cp:revision>
  <cp:lastPrinted>2025-02-25T01:11:00Z</cp:lastPrinted>
  <dcterms:created xsi:type="dcterms:W3CDTF">2025-07-08T06:46:00Z</dcterms:created>
  <dcterms:modified xsi:type="dcterms:W3CDTF">2025-07-09T01:37:00Z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cfde585b1939cabce18e797609df061e68c0985483909c2843e6ea191b9dcbfc</vt:lpwstr>
  </property>
</Properties>
</file>